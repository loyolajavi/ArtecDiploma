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E93578" w:rsidRDefault="00E93578" w:rsidP="00A7712B">
      <w:pPr>
        <w:spacing w:before="100" w:before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>En este acto</w:t>
      </w:r>
      <w:r w:rsidR="006542D6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se hace entrega</w:t>
      </w:r>
      <w:r w:rsidR="006542D6">
        <w:rPr>
          <w:rFonts w:cs="Arial"/>
          <w:szCs w:val="22"/>
        </w:rPr>
        <w:t xml:space="preserve"> a la dependencia </w:t>
      </w:r>
      <w:r w:rsidR="006542D6">
        <w:rPr>
          <w:rFonts w:cs="Arial"/>
          <w:szCs w:val="22"/>
        </w:rPr>
        <w:fldChar w:fldCharType="begin"/>
      </w:r>
      <w:r w:rsidR="006542D6">
        <w:rPr>
          <w:rFonts w:cs="Arial"/>
          <w:szCs w:val="22"/>
        </w:rPr>
        <w:instrText xml:space="preserve"> DOCPROPERTY  PDependencia  \* MERGEFORMAT </w:instrText>
      </w:r>
      <w:r w:rsidR="006542D6">
        <w:rPr>
          <w:rFonts w:cs="Arial"/>
          <w:szCs w:val="22"/>
        </w:rPr>
        <w:fldChar w:fldCharType="separate"/>
      </w:r>
      <w:r w:rsidR="006542D6">
        <w:rPr>
          <w:rFonts w:cs="Arial"/>
          <w:szCs w:val="22"/>
        </w:rPr>
        <w:t>Dependencia1</w:t>
      </w:r>
      <w:r w:rsidR="006542D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 xml:space="preserve"> los bienes listados a continuación:</w:t>
      </w: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BF3C7D" w:rsidTr="006542D6">
        <w:tc>
          <w:tcPr>
            <w:tcW w:w="9498" w:type="dxa"/>
          </w:tcPr>
          <w:p w:rsidR="00BF3C7D" w:rsidRPr="008C27A6" w:rsidRDefault="00BF3C7D" w:rsidP="00C45DB9">
            <w:pPr>
              <w:pStyle w:val="Sinespaciado"/>
            </w:pPr>
          </w:p>
        </w:tc>
      </w:tr>
    </w:tbl>
    <w:p w:rsidR="00A7712B" w:rsidRDefault="00A7712B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</w:p>
    <w:p w:rsidR="00A7712B" w:rsidRDefault="00A7712B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</w:p>
    <w:p w:rsidR="00C84ED0" w:rsidRDefault="00E93578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  <w:bookmarkStart w:id="0" w:name="_GoBack"/>
      <w:bookmarkEnd w:id="0"/>
      <w:r>
        <w:rPr>
          <w:szCs w:val="22"/>
        </w:rPr>
        <w:t>Firma:</w:t>
      </w:r>
    </w:p>
    <w:p w:rsidR="00E93578" w:rsidRPr="001F4033" w:rsidRDefault="00E93578" w:rsidP="00E93578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Aclaración:</w:t>
      </w:r>
    </w:p>
    <w:sectPr w:rsidR="00E93578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7A" w:rsidRDefault="00DB037A">
      <w:r>
        <w:separator/>
      </w:r>
    </w:p>
  </w:endnote>
  <w:endnote w:type="continuationSeparator" w:id="0">
    <w:p w:rsidR="00DB037A" w:rsidRDefault="00DB0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712B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7A" w:rsidRDefault="00DB037A">
      <w:r>
        <w:separator/>
      </w:r>
    </w:p>
  </w:footnote>
  <w:footnote w:type="continuationSeparator" w:id="0">
    <w:p w:rsidR="00DB037A" w:rsidRDefault="00DB0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4337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5A32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332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D6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759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7712B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3C7D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37A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3578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C7D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47B60-A892-4CAE-92B8-C1467631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61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22</cp:revision>
  <cp:lastPrinted>2017-02-21T13:09:00Z</cp:lastPrinted>
  <dcterms:created xsi:type="dcterms:W3CDTF">2017-05-31T01:42:00Z</dcterms:created>
  <dcterms:modified xsi:type="dcterms:W3CDTF">2019-02-26T01:48:00Z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Justificacion">
    <vt:lpwstr> </vt:lpwstr>
  </property>
  <property fmtid="{D5CDD505-2E9C-101B-9397-08002B2CF9AE}" pid="6" name="PNroPartida">
    <vt:lpwstr> </vt:lpwstr>
  </property>
  <property fmtid="{D5CDD505-2E9C-101B-9397-08002B2CF9AE}" pid="7" name="PMontoUtilizado">
    <vt:i4>0</vt:i4>
  </property>
</Properties>
</file>