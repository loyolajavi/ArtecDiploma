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 xml:space="preserve">Pedro </w:t>
      </w:r>
      <w:proofErr w:type="spellStart"/>
      <w:r w:rsidR="006609D8">
        <w:rPr>
          <w:b/>
          <w:szCs w:val="22"/>
        </w:rPr>
        <w:t>Argi</w:t>
      </w:r>
      <w:proofErr w:type="spellEnd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BF3C7D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 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BF3C7D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tbl>
      <w:tblPr>
        <w:tblStyle w:val="Tablaconcuadrcula"/>
        <w:tblW w:w="0" w:type="auto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2"/>
      </w:tblGrid>
      <w:tr w:rsidR="00BF3C7D" w:rsidTr="00C45DB9">
        <w:tc>
          <w:tcPr>
            <w:tcW w:w="3252" w:type="dxa"/>
          </w:tcPr>
          <w:p w:rsidR="00BF3C7D" w:rsidRPr="008C27A6" w:rsidRDefault="00BF3C7D" w:rsidP="00C45DB9">
            <w:pPr>
              <w:pStyle w:val="Sinespaciado"/>
            </w:pPr>
          </w:p>
        </w:tc>
      </w:tr>
    </w:tbl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Para finalizar, se indica que el monto total utilizado para la compra de lo</w:t>
      </w:r>
      <w:r w:rsidR="00773759">
        <w:rPr>
          <w:szCs w:val="22"/>
        </w:rPr>
        <w:t>s</w:t>
      </w:r>
      <w:bookmarkStart w:id="0" w:name="_GoBack"/>
      <w:bookmarkEnd w:id="0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3759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8193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5A32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759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3C7D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C7D"/>
    <w:rPr>
      <w:rFonts w:ascii="Arial" w:hAnsi="Arial"/>
      <w:sz w:val="22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C7D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57A63-7863-4F81-9804-8E242A9D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49</TotalTime>
  <Pages>1</Pages>
  <Words>70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19</cp:revision>
  <cp:lastPrinted>2017-02-21T13:09:00Z</cp:lastPrinted>
  <dcterms:created xsi:type="dcterms:W3CDTF">2017-05-31T01:42:00Z</dcterms:created>
  <dcterms:modified xsi:type="dcterms:W3CDTF">2019-02-18T03:09:00Z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NroPartida">
    <vt:lpwstr> </vt:lpwstr>
  </property>
  <property fmtid="{D5CDD505-2E9C-101B-9397-08002B2CF9AE}" pid="7" name="PMontoUtilizado">
    <vt:i4>0</vt:i4>
  </property>
</Properties>
</file>