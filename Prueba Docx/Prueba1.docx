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FDE" w:rsidRPr="00103A2C" w:rsidRDefault="00103A2C" w:rsidP="009A52D5">
      <w:pPr>
        <w:spacing w:before="100" w:beforeAutospacing="1" w:after="100" w:afterAutospacing="1"/>
        <w:jc w:val="right"/>
        <w:rPr>
          <w:szCs w:val="22"/>
        </w:rPr>
      </w:pPr>
      <w:r w:rsidRPr="00103A2C">
        <w:rPr>
          <w:szCs w:val="22"/>
        </w:rPr>
        <w:t xml:space="preserve">Buenos Aires, </w:t>
      </w:r>
      <w:r w:rsidR="009A52D5" w:rsidRPr="00103A2C">
        <w:rPr>
          <w:szCs w:val="22"/>
        </w:rPr>
        <w:fldChar w:fldCharType="begin"/>
      </w:r>
      <w:r w:rsidR="009A52D5" w:rsidRPr="00103A2C">
        <w:rPr>
          <w:szCs w:val="22"/>
        </w:rPr>
        <w:instrText xml:space="preserve"> DOCPROPERTY  PFecha  \* MERGEFORMAT </w:instrText>
      </w:r>
      <w:r w:rsidR="009A52D5" w:rsidRPr="00103A2C">
        <w:rPr>
          <w:szCs w:val="22"/>
        </w:rPr>
        <w:fldChar w:fldCharType="separate"/>
      </w:r>
      <w:r w:rsidR="009A52D5" w:rsidRPr="00103A2C">
        <w:rPr>
          <w:szCs w:val="22"/>
        </w:rPr>
        <w:t>02 de agosto de 2018.</w:t>
      </w:r>
      <w:r w:rsidR="009A52D5" w:rsidRPr="00103A2C">
        <w:rPr>
          <w:szCs w:val="22"/>
        </w:rPr>
        <w:fldChar w:fldCharType="end"/>
      </w:r>
    </w:p>
    <w:p w:rsidR="00A03FDE" w:rsidRDefault="00233B61" w:rsidP="00E5134B">
      <w:pPr>
        <w:spacing w:before="100" w:beforeAutospacing="1" w:after="100" w:afterAutospacing="1"/>
        <w:rPr>
          <w:b/>
          <w:szCs w:val="22"/>
        </w:rPr>
      </w:pPr>
      <w:r>
        <w:rPr>
          <w:b/>
          <w:szCs w:val="22"/>
        </w:rPr>
        <w:t>Al Titular de la SGA</w:t>
      </w:r>
    </w:p>
    <w:p w:rsidR="00233B61" w:rsidRDefault="00233B61" w:rsidP="00E5134B">
      <w:pPr>
        <w:spacing w:before="100" w:beforeAutospacing="1" w:after="100" w:afterAutospacing="1"/>
        <w:rPr>
          <w:b/>
          <w:szCs w:val="22"/>
        </w:rPr>
      </w:pPr>
      <w:proofErr w:type="spellStart"/>
      <w:r>
        <w:rPr>
          <w:b/>
          <w:szCs w:val="22"/>
        </w:rPr>
        <w:t>Cdor</w:t>
      </w:r>
      <w:proofErr w:type="spellEnd"/>
      <w:r>
        <w:rPr>
          <w:b/>
          <w:szCs w:val="22"/>
        </w:rPr>
        <w:t xml:space="preserve">. </w:t>
      </w:r>
      <w:r w:rsidR="006609D8">
        <w:rPr>
          <w:b/>
          <w:szCs w:val="22"/>
        </w:rPr>
        <w:t>Pedro Argi</w:t>
      </w:r>
      <w:bookmarkStart w:id="0" w:name="_GoBack"/>
      <w:bookmarkEnd w:id="0"/>
    </w:p>
    <w:p w:rsidR="00233B61" w:rsidRPr="00233B61" w:rsidRDefault="00233B61" w:rsidP="00E5134B">
      <w:pPr>
        <w:spacing w:before="100" w:beforeAutospacing="1" w:after="100" w:afterAutospacing="1"/>
        <w:rPr>
          <w:b/>
          <w:szCs w:val="22"/>
          <w:u w:val="single"/>
        </w:rPr>
      </w:pPr>
      <w:r w:rsidRPr="00233B61">
        <w:rPr>
          <w:b/>
          <w:szCs w:val="22"/>
          <w:u w:val="single"/>
        </w:rPr>
        <w:t>S               /                D</w:t>
      </w:r>
    </w:p>
    <w:p w:rsidR="00A03FDE" w:rsidRDefault="00A03FDE" w:rsidP="00E5134B">
      <w:pPr>
        <w:spacing w:before="100" w:beforeAutospacing="1" w:after="100" w:afterAutospacing="1"/>
        <w:rPr>
          <w:szCs w:val="22"/>
        </w:rPr>
      </w:pPr>
    </w:p>
    <w:p w:rsidR="00592C57" w:rsidRDefault="00233B61" w:rsidP="00233B61">
      <w:pPr>
        <w:spacing w:before="100" w:beforeAutospacing="1" w:after="100" w:afterAutospacing="1"/>
        <w:ind w:firstLine="3119"/>
        <w:jc w:val="both"/>
        <w:rPr>
          <w:rFonts w:cs="Arial"/>
          <w:szCs w:val="22"/>
        </w:rPr>
      </w:pPr>
      <w:r>
        <w:rPr>
          <w:rFonts w:cs="Arial"/>
          <w:szCs w:val="22"/>
        </w:rPr>
        <w:t xml:space="preserve">Tengo el agrado de dirigirme a </w:t>
      </w:r>
      <w:proofErr w:type="spellStart"/>
      <w:r>
        <w:rPr>
          <w:rFonts w:cs="Arial"/>
          <w:szCs w:val="22"/>
        </w:rPr>
        <w:t>Ud</w:t>
      </w:r>
      <w:proofErr w:type="spellEnd"/>
      <w:r w:rsidR="00A03FDE">
        <w:rPr>
          <w:rFonts w:cs="Arial"/>
          <w:szCs w:val="22"/>
        </w:rPr>
        <w:t xml:space="preserve">, </w:t>
      </w:r>
      <w:r>
        <w:rPr>
          <w:rFonts w:cs="Arial"/>
          <w:szCs w:val="22"/>
        </w:rPr>
        <w:t>a efectos de solicitarle una partida especial para la</w:t>
      </w:r>
      <w:r w:rsidR="002608C6">
        <w:rPr>
          <w:rFonts w:cs="Arial"/>
          <w:szCs w:val="22"/>
        </w:rPr>
        <w:t xml:space="preserve"> </w:t>
      </w:r>
      <w:r w:rsidR="002608C6">
        <w:rPr>
          <w:rFonts w:cs="Arial"/>
          <w:szCs w:val="22"/>
        </w:rPr>
        <w:fldChar w:fldCharType="begin"/>
      </w:r>
      <w:r w:rsidR="002608C6">
        <w:rPr>
          <w:rFonts w:cs="Arial"/>
          <w:szCs w:val="22"/>
        </w:rPr>
        <w:instrText xml:space="preserve"> DOCPROPERTY  PDependencia  \* MERGEFORMAT </w:instrText>
      </w:r>
      <w:r w:rsidR="002608C6">
        <w:rPr>
          <w:rFonts w:cs="Arial"/>
          <w:szCs w:val="22"/>
        </w:rPr>
        <w:fldChar w:fldCharType="separate"/>
      </w:r>
      <w:r w:rsidR="002608C6">
        <w:rPr>
          <w:rFonts w:cs="Arial"/>
          <w:szCs w:val="22"/>
        </w:rPr>
        <w:t>Fiscalia Nacional en lo Criminal y Correccional Nro 1</w:t>
      </w:r>
      <w:r w:rsidR="002608C6">
        <w:rPr>
          <w:rFonts w:cs="Arial"/>
          <w:szCs w:val="22"/>
        </w:rPr>
        <w:fldChar w:fldCharType="end"/>
      </w:r>
      <w:r>
        <w:rPr>
          <w:rFonts w:cs="Arial"/>
          <w:szCs w:val="22"/>
        </w:rPr>
        <w:t>, a efectos de adquirir lo expuesto a continuación: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233B61" w:rsidRDefault="00233B61" w:rsidP="00233B61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cs="Arial"/>
          <w:szCs w:val="22"/>
        </w:rPr>
      </w:pPr>
      <w:r>
        <w:rPr>
          <w:rFonts w:cs="Arial"/>
          <w:szCs w:val="22"/>
        </w:rPr>
        <w:t>&lt;Detalle&gt;</w:t>
      </w:r>
    </w:p>
    <w:p w:rsidR="00592C57" w:rsidRDefault="00233B61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t>Al respecto, se adjuntan tres (3) presupuestos para cada bien solicitado, los cuales se encuentran en un rango de precios acorde al mercado</w:t>
      </w:r>
      <w:r w:rsidR="005D50A7">
        <w:rPr>
          <w:szCs w:val="22"/>
        </w:rPr>
        <w:t xml:space="preserve">, siendo el monto total para esta partida de </w:t>
      </w:r>
      <w:r w:rsidR="009C4E43">
        <w:rPr>
          <w:szCs w:val="22"/>
        </w:rPr>
        <w:fldChar w:fldCharType="begin"/>
      </w:r>
      <w:r w:rsidR="009C4E43">
        <w:rPr>
          <w:szCs w:val="22"/>
        </w:rPr>
        <w:instrText xml:space="preserve"> DOCPROPERTY  PMontoSolicitado  \* MERGEFORMAT </w:instrText>
      </w:r>
      <w:r w:rsidR="009C4E43">
        <w:rPr>
          <w:szCs w:val="22"/>
        </w:rPr>
        <w:fldChar w:fldCharType="separate"/>
      </w:r>
      <w:r w:rsidR="009C4E43">
        <w:rPr>
          <w:szCs w:val="22"/>
        </w:rPr>
        <w:t>$ 11.000,00</w:t>
      </w:r>
      <w:r w:rsidR="009C4E43">
        <w:rPr>
          <w:szCs w:val="22"/>
        </w:rPr>
        <w:fldChar w:fldCharType="end"/>
      </w:r>
    </w:p>
    <w:p w:rsidR="004E375D" w:rsidRDefault="009C4E43" w:rsidP="00E5134B">
      <w:pPr>
        <w:spacing w:before="100" w:beforeAutospacing="1" w:after="100" w:afterAutospacing="1"/>
        <w:ind w:firstLine="3119"/>
        <w:jc w:val="both"/>
        <w:rPr>
          <w:szCs w:val="22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DOCPROPERTY  PJustificacion  \* MERGEFORMAT </w:instrText>
      </w:r>
      <w:r>
        <w:rPr>
          <w:szCs w:val="22"/>
        </w:rPr>
        <w:fldChar w:fldCharType="separate"/>
      </w:r>
      <w:r>
        <w:rPr>
          <w:szCs w:val="22"/>
        </w:rPr>
        <w:t xml:space="preserve"> </w:t>
      </w:r>
      <w:r>
        <w:rPr>
          <w:szCs w:val="22"/>
        </w:rPr>
        <w:fldChar w:fldCharType="end"/>
      </w:r>
    </w:p>
    <w:p w:rsidR="00C84ED0" w:rsidRPr="001F4033" w:rsidRDefault="00233B61" w:rsidP="004F6C4D">
      <w:pPr>
        <w:spacing w:after="100" w:afterAutospacing="1"/>
        <w:ind w:firstLine="3119"/>
        <w:jc w:val="both"/>
        <w:rPr>
          <w:szCs w:val="22"/>
        </w:rPr>
      </w:pPr>
      <w:r>
        <w:rPr>
          <w:szCs w:val="22"/>
        </w:rPr>
        <w:t>Sin otro particular</w:t>
      </w:r>
      <w:r w:rsidR="001A0385">
        <w:rPr>
          <w:szCs w:val="22"/>
        </w:rPr>
        <w:t>,</w:t>
      </w:r>
      <w:r w:rsidR="00B20951" w:rsidRPr="001F4033">
        <w:rPr>
          <w:szCs w:val="22"/>
        </w:rPr>
        <w:t xml:space="preserve"> </w:t>
      </w:r>
      <w:r>
        <w:rPr>
          <w:szCs w:val="22"/>
        </w:rPr>
        <w:t>lo saludo muy atentamente</w:t>
      </w:r>
      <w:r w:rsidR="00FF42BD" w:rsidRPr="001F4033">
        <w:rPr>
          <w:szCs w:val="22"/>
        </w:rPr>
        <w:t>.</w:t>
      </w:r>
      <w:r w:rsidR="003E0BF8" w:rsidRPr="001F4033">
        <w:rPr>
          <w:szCs w:val="22"/>
        </w:rPr>
        <w:t xml:space="preserve"> </w:t>
      </w:r>
    </w:p>
    <w:sectPr w:rsidR="00C84ED0" w:rsidRPr="001F4033" w:rsidSect="00DD4FBF">
      <w:headerReference w:type="default" r:id="rId9"/>
      <w:footerReference w:type="default" r:id="rId10"/>
      <w:pgSz w:w="12242" w:h="20163" w:code="5"/>
      <w:pgMar w:top="2835" w:right="851" w:bottom="851" w:left="851" w:header="720" w:footer="720" w:gutter="1134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53E" w:rsidRDefault="0070253E">
      <w:r>
        <w:separator/>
      </w:r>
    </w:p>
  </w:endnote>
  <w:endnote w:type="continuationSeparator" w:id="0">
    <w:p w:rsidR="0070253E" w:rsidRDefault="007025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5C5437">
    <w:pPr>
      <w:pStyle w:val="Piedepgina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609D8">
      <w:rPr>
        <w:noProof/>
      </w:rPr>
      <w:t>1</w:t>
    </w:r>
    <w:r>
      <w:fldChar w:fldCharType="end"/>
    </w:r>
  </w:p>
  <w:p w:rsidR="005C5437" w:rsidRDefault="005C543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53E" w:rsidRDefault="0070253E">
      <w:r>
        <w:separator/>
      </w:r>
    </w:p>
  </w:footnote>
  <w:footnote w:type="continuationSeparator" w:id="0">
    <w:p w:rsidR="0070253E" w:rsidRDefault="0070253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437" w:rsidRDefault="009D7CE3">
    <w:pPr>
      <w:pStyle w:val="Encabezado"/>
      <w:ind w:left="-851" w:right="51"/>
      <w:jc w:val="center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0" allowOverlap="0">
          <wp:simplePos x="0" y="0"/>
          <wp:positionH relativeFrom="page">
            <wp:posOffset>114300</wp:posOffset>
          </wp:positionH>
          <wp:positionV relativeFrom="page">
            <wp:posOffset>-349885</wp:posOffset>
          </wp:positionV>
          <wp:extent cx="7766685" cy="2156460"/>
          <wp:effectExtent l="0" t="0" r="5715" b="0"/>
          <wp:wrapTopAndBottom/>
          <wp:docPr id="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 Image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6685" cy="2156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C5437" w:rsidRDefault="005C543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047223"/>
    <w:multiLevelType w:val="hybridMultilevel"/>
    <w:tmpl w:val="0478D55C"/>
    <w:lvl w:ilvl="0" w:tplc="7D84B9F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">
    <w:nsid w:val="03A03C22"/>
    <w:multiLevelType w:val="multilevel"/>
    <w:tmpl w:val="532E5F5E"/>
    <w:lvl w:ilvl="0">
      <w:start w:val="12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4.%2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2">
      <w:start w:val="1"/>
      <w:numFmt w:val="decimal"/>
      <w:lvlText w:val="4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69F2932"/>
    <w:multiLevelType w:val="multilevel"/>
    <w:tmpl w:val="D1D8D76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32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3">
    <w:nsid w:val="07A02BB7"/>
    <w:multiLevelType w:val="hybridMultilevel"/>
    <w:tmpl w:val="5A6E9AF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0BF02203"/>
    <w:multiLevelType w:val="hybridMultilevel"/>
    <w:tmpl w:val="563CC490"/>
    <w:lvl w:ilvl="0" w:tplc="E1BED0C8">
      <w:start w:val="1"/>
      <w:numFmt w:val="decimal"/>
      <w:lvlText w:val="%1-"/>
      <w:lvlJc w:val="left"/>
      <w:pPr>
        <w:ind w:left="720" w:hanging="360"/>
      </w:pPr>
      <w:rPr>
        <w:rFonts w:hint="default"/>
        <w:b/>
        <w:color w:val="auto"/>
        <w:sz w:val="22"/>
        <w:szCs w:val="22"/>
      </w:rPr>
    </w:lvl>
    <w:lvl w:ilvl="1" w:tplc="754E9BBE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0D5FBB"/>
    <w:multiLevelType w:val="hybridMultilevel"/>
    <w:tmpl w:val="CCD49C04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12632053"/>
    <w:multiLevelType w:val="hybridMultilevel"/>
    <w:tmpl w:val="B726E2EC"/>
    <w:lvl w:ilvl="0" w:tplc="7DAA417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406118"/>
    <w:multiLevelType w:val="hybridMultilevel"/>
    <w:tmpl w:val="7428942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64A466B"/>
    <w:multiLevelType w:val="hybridMultilevel"/>
    <w:tmpl w:val="53D46EC6"/>
    <w:lvl w:ilvl="0" w:tplc="2C0A0019">
      <w:start w:val="1"/>
      <w:numFmt w:val="lowerLetter"/>
      <w:lvlText w:val="%1."/>
      <w:lvlJc w:val="left"/>
      <w:pPr>
        <w:ind w:left="1068" w:hanging="360"/>
      </w:p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180E1262"/>
    <w:multiLevelType w:val="hybridMultilevel"/>
    <w:tmpl w:val="F3C0D03A"/>
    <w:lvl w:ilvl="0" w:tplc="2C0A0019">
      <w:start w:val="1"/>
      <w:numFmt w:val="lowerLetter"/>
      <w:lvlText w:val="%1."/>
      <w:lvlJc w:val="lef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25380F42"/>
    <w:multiLevelType w:val="hybridMultilevel"/>
    <w:tmpl w:val="4FD064B0"/>
    <w:lvl w:ilvl="0" w:tplc="4D5C3C7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66A6944"/>
    <w:multiLevelType w:val="hybridMultilevel"/>
    <w:tmpl w:val="AF26E4F4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2">
    <w:nsid w:val="269F5B48"/>
    <w:multiLevelType w:val="multilevel"/>
    <w:tmpl w:val="376A2C54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13">
    <w:nsid w:val="2ABA5104"/>
    <w:multiLevelType w:val="hybridMultilevel"/>
    <w:tmpl w:val="996AF5AE"/>
    <w:lvl w:ilvl="0" w:tplc="2E689FD8">
      <w:numFmt w:val="bullet"/>
      <w:lvlText w:val=""/>
      <w:lvlJc w:val="left"/>
      <w:pPr>
        <w:ind w:left="3479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abstractNum w:abstractNumId="14">
    <w:nsid w:val="37172CCB"/>
    <w:multiLevelType w:val="hybridMultilevel"/>
    <w:tmpl w:val="3722897E"/>
    <w:lvl w:ilvl="0" w:tplc="2C0A000F">
      <w:start w:val="1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788" w:hanging="360"/>
      </w:pPr>
    </w:lvl>
    <w:lvl w:ilvl="2" w:tplc="2C0A001B" w:tentative="1">
      <w:start w:val="1"/>
      <w:numFmt w:val="lowerRoman"/>
      <w:lvlText w:val="%3."/>
      <w:lvlJc w:val="right"/>
      <w:pPr>
        <w:ind w:left="2508" w:hanging="180"/>
      </w:pPr>
    </w:lvl>
    <w:lvl w:ilvl="3" w:tplc="2C0A000F" w:tentative="1">
      <w:start w:val="1"/>
      <w:numFmt w:val="decimal"/>
      <w:lvlText w:val="%4."/>
      <w:lvlJc w:val="left"/>
      <w:pPr>
        <w:ind w:left="3228" w:hanging="360"/>
      </w:pPr>
    </w:lvl>
    <w:lvl w:ilvl="4" w:tplc="2C0A0019" w:tentative="1">
      <w:start w:val="1"/>
      <w:numFmt w:val="lowerLetter"/>
      <w:lvlText w:val="%5."/>
      <w:lvlJc w:val="left"/>
      <w:pPr>
        <w:ind w:left="3948" w:hanging="360"/>
      </w:pPr>
    </w:lvl>
    <w:lvl w:ilvl="5" w:tplc="2C0A001B" w:tentative="1">
      <w:start w:val="1"/>
      <w:numFmt w:val="lowerRoman"/>
      <w:lvlText w:val="%6."/>
      <w:lvlJc w:val="right"/>
      <w:pPr>
        <w:ind w:left="4668" w:hanging="180"/>
      </w:pPr>
    </w:lvl>
    <w:lvl w:ilvl="6" w:tplc="2C0A000F" w:tentative="1">
      <w:start w:val="1"/>
      <w:numFmt w:val="decimal"/>
      <w:lvlText w:val="%7."/>
      <w:lvlJc w:val="left"/>
      <w:pPr>
        <w:ind w:left="5388" w:hanging="360"/>
      </w:pPr>
    </w:lvl>
    <w:lvl w:ilvl="7" w:tplc="2C0A0019" w:tentative="1">
      <w:start w:val="1"/>
      <w:numFmt w:val="lowerLetter"/>
      <w:lvlText w:val="%8."/>
      <w:lvlJc w:val="left"/>
      <w:pPr>
        <w:ind w:left="6108" w:hanging="360"/>
      </w:pPr>
    </w:lvl>
    <w:lvl w:ilvl="8" w:tplc="2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479847B1"/>
    <w:multiLevelType w:val="hybridMultilevel"/>
    <w:tmpl w:val="8E281FEA"/>
    <w:lvl w:ilvl="0" w:tplc="7736E2A0">
      <w:start w:val="360"/>
      <w:numFmt w:val="bullet"/>
      <w:lvlText w:val=""/>
      <w:lvlJc w:val="left"/>
      <w:pPr>
        <w:ind w:left="360" w:hanging="360"/>
      </w:pPr>
      <w:rPr>
        <w:rFonts w:ascii="Symbol" w:eastAsia="Calibri" w:hAnsi="Symbol" w:cs="Times New Roman" w:hint="default"/>
      </w:rPr>
    </w:lvl>
    <w:lvl w:ilvl="1" w:tplc="2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489F3633"/>
    <w:multiLevelType w:val="hybridMultilevel"/>
    <w:tmpl w:val="9A5E7D4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A8A29A4"/>
    <w:multiLevelType w:val="singleLevel"/>
    <w:tmpl w:val="0C0A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>
    <w:nsid w:val="5DB95543"/>
    <w:multiLevelType w:val="hybridMultilevel"/>
    <w:tmpl w:val="C8F4BF78"/>
    <w:lvl w:ilvl="0" w:tplc="2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3861990">
      <w:start w:val="9"/>
      <w:numFmt w:val="bullet"/>
      <w:lvlText w:val="-"/>
      <w:lvlJc w:val="left"/>
      <w:pPr>
        <w:ind w:left="2520" w:hanging="360"/>
      </w:pPr>
      <w:rPr>
        <w:rFonts w:ascii="Arial" w:eastAsia="Times New Roman" w:hAnsi="Arial" w:cs="Arial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2A81206"/>
    <w:multiLevelType w:val="hybridMultilevel"/>
    <w:tmpl w:val="41467798"/>
    <w:lvl w:ilvl="0" w:tplc="7D127F92">
      <w:start w:val="1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7D127F92">
      <w:start w:val="1"/>
      <w:numFmt w:val="bullet"/>
      <w:lvlText w:val=""/>
      <w:lvlJc w:val="left"/>
      <w:pPr>
        <w:ind w:left="1800" w:hanging="360"/>
      </w:pPr>
      <w:rPr>
        <w:rFonts w:ascii="Symbol" w:eastAsia="Times New Roman" w:hAnsi="Symbol" w:cs="Arial" w:hint="default"/>
      </w:rPr>
    </w:lvl>
    <w:lvl w:ilvl="2" w:tplc="2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41F45E7"/>
    <w:multiLevelType w:val="hybridMultilevel"/>
    <w:tmpl w:val="02CA4768"/>
    <w:lvl w:ilvl="0" w:tplc="2C0A0003">
      <w:start w:val="1"/>
      <w:numFmt w:val="bullet"/>
      <w:lvlText w:val="o"/>
      <w:lvlJc w:val="left"/>
      <w:pPr>
        <w:ind w:left="4547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5267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987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707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7427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8147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867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9587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10307" w:hanging="360"/>
      </w:pPr>
      <w:rPr>
        <w:rFonts w:ascii="Wingdings" w:hAnsi="Wingdings" w:hint="default"/>
      </w:rPr>
    </w:lvl>
  </w:abstractNum>
  <w:abstractNum w:abstractNumId="21">
    <w:nsid w:val="66760E41"/>
    <w:multiLevelType w:val="multilevel"/>
    <w:tmpl w:val="F91E81AC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668C65C5"/>
    <w:multiLevelType w:val="hybridMultilevel"/>
    <w:tmpl w:val="3CE21938"/>
    <w:lvl w:ilvl="0" w:tplc="7D127F92">
      <w:start w:val="1"/>
      <w:numFmt w:val="bullet"/>
      <w:lvlText w:val=""/>
      <w:lvlJc w:val="left"/>
      <w:pPr>
        <w:ind w:left="360" w:hanging="360"/>
      </w:pPr>
      <w:rPr>
        <w:rFonts w:ascii="Symbol" w:eastAsia="Times New Roman" w:hAnsi="Symbol" w:cs="Arial" w:hint="default"/>
      </w:rPr>
    </w:lvl>
    <w:lvl w:ilvl="1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>
    <w:nsid w:val="72073B28"/>
    <w:multiLevelType w:val="multilevel"/>
    <w:tmpl w:val="5260840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2160" w:hanging="2160"/>
      </w:pPr>
      <w:rPr>
        <w:rFonts w:hint="default"/>
      </w:rPr>
    </w:lvl>
  </w:abstractNum>
  <w:abstractNum w:abstractNumId="24">
    <w:nsid w:val="7C760112"/>
    <w:multiLevelType w:val="hybridMultilevel"/>
    <w:tmpl w:val="D63AE972"/>
    <w:lvl w:ilvl="0" w:tplc="BF16319E">
      <w:start w:val="1"/>
      <w:numFmt w:val="decimal"/>
      <w:lvlText w:val="%1."/>
      <w:lvlJc w:val="left"/>
      <w:pPr>
        <w:ind w:left="489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5615" w:hanging="360"/>
      </w:pPr>
    </w:lvl>
    <w:lvl w:ilvl="2" w:tplc="2C0A001B" w:tentative="1">
      <w:start w:val="1"/>
      <w:numFmt w:val="lowerRoman"/>
      <w:lvlText w:val="%3."/>
      <w:lvlJc w:val="right"/>
      <w:pPr>
        <w:ind w:left="6335" w:hanging="180"/>
      </w:pPr>
    </w:lvl>
    <w:lvl w:ilvl="3" w:tplc="2C0A000F" w:tentative="1">
      <w:start w:val="1"/>
      <w:numFmt w:val="decimal"/>
      <w:lvlText w:val="%4."/>
      <w:lvlJc w:val="left"/>
      <w:pPr>
        <w:ind w:left="7055" w:hanging="360"/>
      </w:pPr>
    </w:lvl>
    <w:lvl w:ilvl="4" w:tplc="2C0A0019" w:tentative="1">
      <w:start w:val="1"/>
      <w:numFmt w:val="lowerLetter"/>
      <w:lvlText w:val="%5."/>
      <w:lvlJc w:val="left"/>
      <w:pPr>
        <w:ind w:left="7775" w:hanging="360"/>
      </w:pPr>
    </w:lvl>
    <w:lvl w:ilvl="5" w:tplc="2C0A001B" w:tentative="1">
      <w:start w:val="1"/>
      <w:numFmt w:val="lowerRoman"/>
      <w:lvlText w:val="%6."/>
      <w:lvlJc w:val="right"/>
      <w:pPr>
        <w:ind w:left="8495" w:hanging="180"/>
      </w:pPr>
    </w:lvl>
    <w:lvl w:ilvl="6" w:tplc="2C0A000F" w:tentative="1">
      <w:start w:val="1"/>
      <w:numFmt w:val="decimal"/>
      <w:lvlText w:val="%7."/>
      <w:lvlJc w:val="left"/>
      <w:pPr>
        <w:ind w:left="9215" w:hanging="360"/>
      </w:pPr>
    </w:lvl>
    <w:lvl w:ilvl="7" w:tplc="2C0A0019" w:tentative="1">
      <w:start w:val="1"/>
      <w:numFmt w:val="lowerLetter"/>
      <w:lvlText w:val="%8."/>
      <w:lvlJc w:val="left"/>
      <w:pPr>
        <w:ind w:left="9935" w:hanging="360"/>
      </w:pPr>
    </w:lvl>
    <w:lvl w:ilvl="8" w:tplc="2C0A001B" w:tentative="1">
      <w:start w:val="1"/>
      <w:numFmt w:val="lowerRoman"/>
      <w:lvlText w:val="%9."/>
      <w:lvlJc w:val="right"/>
      <w:pPr>
        <w:ind w:left="10655" w:hanging="180"/>
      </w:pPr>
    </w:lvl>
  </w:abstractNum>
  <w:num w:numId="1">
    <w:abstractNumId w:val="21"/>
  </w:num>
  <w:num w:numId="2">
    <w:abstractNumId w:val="1"/>
  </w:num>
  <w:num w:numId="3">
    <w:abstractNumId w:val="17"/>
  </w:num>
  <w:num w:numId="4">
    <w:abstractNumId w:val="10"/>
  </w:num>
  <w:num w:numId="5">
    <w:abstractNumId w:val="2"/>
  </w:num>
  <w:num w:numId="6">
    <w:abstractNumId w:val="7"/>
  </w:num>
  <w:num w:numId="7">
    <w:abstractNumId w:val="23"/>
  </w:num>
  <w:num w:numId="8">
    <w:abstractNumId w:val="3"/>
  </w:num>
  <w:num w:numId="9">
    <w:abstractNumId w:val="12"/>
  </w:num>
  <w:num w:numId="10">
    <w:abstractNumId w:val="24"/>
  </w:num>
  <w:num w:numId="11">
    <w:abstractNumId w:val="20"/>
  </w:num>
  <w:num w:numId="12">
    <w:abstractNumId w:val="6"/>
  </w:num>
  <w:num w:numId="13">
    <w:abstractNumId w:val="4"/>
  </w:num>
  <w:num w:numId="14">
    <w:abstractNumId w:val="15"/>
  </w:num>
  <w:num w:numId="15">
    <w:abstractNumId w:val="16"/>
  </w:num>
  <w:num w:numId="16">
    <w:abstractNumId w:val="5"/>
  </w:num>
  <w:num w:numId="17">
    <w:abstractNumId w:val="8"/>
  </w:num>
  <w:num w:numId="18">
    <w:abstractNumId w:val="9"/>
  </w:num>
  <w:num w:numId="19">
    <w:abstractNumId w:val="14"/>
  </w:num>
  <w:num w:numId="20">
    <w:abstractNumId w:val="18"/>
  </w:num>
  <w:num w:numId="21">
    <w:abstractNumId w:val="22"/>
  </w:num>
  <w:num w:numId="22">
    <w:abstractNumId w:val="19"/>
  </w:num>
  <w:num w:numId="23">
    <w:abstractNumId w:val="11"/>
  </w:num>
  <w:num w:numId="24">
    <w:abstractNumId w:val="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 fill="f" fillcolor="white" stroke="f">
      <v:fill color="white" on="f"/>
      <v:stroke on="f"/>
      <v:textbox style="layout-flow:vertical;mso-layout-flow-alt:bottom-to-top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2380"/>
    <w:rsid w:val="000027B8"/>
    <w:rsid w:val="00002C34"/>
    <w:rsid w:val="000038BC"/>
    <w:rsid w:val="00004117"/>
    <w:rsid w:val="00004BF6"/>
    <w:rsid w:val="000055F1"/>
    <w:rsid w:val="00005F0F"/>
    <w:rsid w:val="000075ED"/>
    <w:rsid w:val="00010410"/>
    <w:rsid w:val="000107CE"/>
    <w:rsid w:val="00010C57"/>
    <w:rsid w:val="00014308"/>
    <w:rsid w:val="000143DC"/>
    <w:rsid w:val="0001578E"/>
    <w:rsid w:val="000177B6"/>
    <w:rsid w:val="00017AC9"/>
    <w:rsid w:val="000212CE"/>
    <w:rsid w:val="00022999"/>
    <w:rsid w:val="0002368B"/>
    <w:rsid w:val="00023EE9"/>
    <w:rsid w:val="000241E6"/>
    <w:rsid w:val="00025076"/>
    <w:rsid w:val="0002575D"/>
    <w:rsid w:val="00025852"/>
    <w:rsid w:val="00025D0A"/>
    <w:rsid w:val="00026F66"/>
    <w:rsid w:val="00027B0B"/>
    <w:rsid w:val="00027C57"/>
    <w:rsid w:val="00031C11"/>
    <w:rsid w:val="000330F2"/>
    <w:rsid w:val="00034E77"/>
    <w:rsid w:val="00035AE3"/>
    <w:rsid w:val="00036616"/>
    <w:rsid w:val="0003677B"/>
    <w:rsid w:val="00036E2F"/>
    <w:rsid w:val="00040329"/>
    <w:rsid w:val="000421EF"/>
    <w:rsid w:val="00042205"/>
    <w:rsid w:val="00042365"/>
    <w:rsid w:val="000448B7"/>
    <w:rsid w:val="00044FAF"/>
    <w:rsid w:val="00046BB2"/>
    <w:rsid w:val="00047FCE"/>
    <w:rsid w:val="00050C94"/>
    <w:rsid w:val="00052ED5"/>
    <w:rsid w:val="00053A54"/>
    <w:rsid w:val="0005445A"/>
    <w:rsid w:val="00055329"/>
    <w:rsid w:val="00055569"/>
    <w:rsid w:val="000573FA"/>
    <w:rsid w:val="0005757A"/>
    <w:rsid w:val="00057834"/>
    <w:rsid w:val="0006190B"/>
    <w:rsid w:val="000633C7"/>
    <w:rsid w:val="000633D2"/>
    <w:rsid w:val="00065CCA"/>
    <w:rsid w:val="00066FA6"/>
    <w:rsid w:val="000676D8"/>
    <w:rsid w:val="000676FB"/>
    <w:rsid w:val="00067FD9"/>
    <w:rsid w:val="00070188"/>
    <w:rsid w:val="00071C35"/>
    <w:rsid w:val="00072A61"/>
    <w:rsid w:val="00073B29"/>
    <w:rsid w:val="0007479A"/>
    <w:rsid w:val="00074AF1"/>
    <w:rsid w:val="00075886"/>
    <w:rsid w:val="00075CD0"/>
    <w:rsid w:val="0008046E"/>
    <w:rsid w:val="00081EBE"/>
    <w:rsid w:val="000829EE"/>
    <w:rsid w:val="00082AF2"/>
    <w:rsid w:val="00082F8E"/>
    <w:rsid w:val="000834C4"/>
    <w:rsid w:val="00083ADD"/>
    <w:rsid w:val="00084C83"/>
    <w:rsid w:val="0008580E"/>
    <w:rsid w:val="00086BA4"/>
    <w:rsid w:val="00086CB7"/>
    <w:rsid w:val="0009061C"/>
    <w:rsid w:val="00091002"/>
    <w:rsid w:val="0009105F"/>
    <w:rsid w:val="00091093"/>
    <w:rsid w:val="000912D0"/>
    <w:rsid w:val="00092B7F"/>
    <w:rsid w:val="000939ED"/>
    <w:rsid w:val="000941D2"/>
    <w:rsid w:val="000955FB"/>
    <w:rsid w:val="000959EB"/>
    <w:rsid w:val="00095E99"/>
    <w:rsid w:val="0009773D"/>
    <w:rsid w:val="00097942"/>
    <w:rsid w:val="00097971"/>
    <w:rsid w:val="000A0FBF"/>
    <w:rsid w:val="000A1536"/>
    <w:rsid w:val="000A2866"/>
    <w:rsid w:val="000A2A60"/>
    <w:rsid w:val="000A2ED8"/>
    <w:rsid w:val="000A3284"/>
    <w:rsid w:val="000A4926"/>
    <w:rsid w:val="000A5532"/>
    <w:rsid w:val="000A5AB7"/>
    <w:rsid w:val="000A5D64"/>
    <w:rsid w:val="000A5E6E"/>
    <w:rsid w:val="000A76F8"/>
    <w:rsid w:val="000B2C04"/>
    <w:rsid w:val="000B2E2D"/>
    <w:rsid w:val="000B5A2E"/>
    <w:rsid w:val="000B764D"/>
    <w:rsid w:val="000B7741"/>
    <w:rsid w:val="000C1662"/>
    <w:rsid w:val="000C3E1F"/>
    <w:rsid w:val="000C403E"/>
    <w:rsid w:val="000C6224"/>
    <w:rsid w:val="000C7E9C"/>
    <w:rsid w:val="000D0504"/>
    <w:rsid w:val="000D0FD7"/>
    <w:rsid w:val="000D2370"/>
    <w:rsid w:val="000D3DA5"/>
    <w:rsid w:val="000D418B"/>
    <w:rsid w:val="000D6CB6"/>
    <w:rsid w:val="000E0746"/>
    <w:rsid w:val="000E2AA6"/>
    <w:rsid w:val="000E3619"/>
    <w:rsid w:val="000E51CF"/>
    <w:rsid w:val="000E6029"/>
    <w:rsid w:val="000E64DE"/>
    <w:rsid w:val="000E7111"/>
    <w:rsid w:val="000E74A9"/>
    <w:rsid w:val="000F0D68"/>
    <w:rsid w:val="000F1316"/>
    <w:rsid w:val="000F14A3"/>
    <w:rsid w:val="000F2BFF"/>
    <w:rsid w:val="000F3EC4"/>
    <w:rsid w:val="000F46C4"/>
    <w:rsid w:val="000F4813"/>
    <w:rsid w:val="000F4937"/>
    <w:rsid w:val="000F5E4F"/>
    <w:rsid w:val="000F62A4"/>
    <w:rsid w:val="00100FC1"/>
    <w:rsid w:val="0010125C"/>
    <w:rsid w:val="001020B9"/>
    <w:rsid w:val="00102C70"/>
    <w:rsid w:val="00103A2C"/>
    <w:rsid w:val="00104589"/>
    <w:rsid w:val="00105903"/>
    <w:rsid w:val="00107610"/>
    <w:rsid w:val="00110970"/>
    <w:rsid w:val="00111512"/>
    <w:rsid w:val="00112467"/>
    <w:rsid w:val="001129FB"/>
    <w:rsid w:val="00114B7C"/>
    <w:rsid w:val="00114D90"/>
    <w:rsid w:val="00114EF1"/>
    <w:rsid w:val="0011630F"/>
    <w:rsid w:val="00120EF5"/>
    <w:rsid w:val="001210BE"/>
    <w:rsid w:val="00123ADB"/>
    <w:rsid w:val="00124036"/>
    <w:rsid w:val="0012456F"/>
    <w:rsid w:val="001254B8"/>
    <w:rsid w:val="001256FD"/>
    <w:rsid w:val="00125DD1"/>
    <w:rsid w:val="00126BCC"/>
    <w:rsid w:val="001308BB"/>
    <w:rsid w:val="00130E08"/>
    <w:rsid w:val="00132AB1"/>
    <w:rsid w:val="00132D5C"/>
    <w:rsid w:val="0013483E"/>
    <w:rsid w:val="0013512A"/>
    <w:rsid w:val="00135E6E"/>
    <w:rsid w:val="00136A4F"/>
    <w:rsid w:val="00136C17"/>
    <w:rsid w:val="00137469"/>
    <w:rsid w:val="00141C65"/>
    <w:rsid w:val="0014298E"/>
    <w:rsid w:val="00143379"/>
    <w:rsid w:val="001437BE"/>
    <w:rsid w:val="00143855"/>
    <w:rsid w:val="00143B47"/>
    <w:rsid w:val="00146933"/>
    <w:rsid w:val="001477B0"/>
    <w:rsid w:val="001478FD"/>
    <w:rsid w:val="001507CD"/>
    <w:rsid w:val="00150DC6"/>
    <w:rsid w:val="00151411"/>
    <w:rsid w:val="00152C84"/>
    <w:rsid w:val="0015351B"/>
    <w:rsid w:val="00153F7B"/>
    <w:rsid w:val="00156419"/>
    <w:rsid w:val="00157ECA"/>
    <w:rsid w:val="00160128"/>
    <w:rsid w:val="00160D46"/>
    <w:rsid w:val="00161D9B"/>
    <w:rsid w:val="00163027"/>
    <w:rsid w:val="0016541F"/>
    <w:rsid w:val="00166012"/>
    <w:rsid w:val="00166856"/>
    <w:rsid w:val="00167EF2"/>
    <w:rsid w:val="001711CC"/>
    <w:rsid w:val="00171C10"/>
    <w:rsid w:val="0017316C"/>
    <w:rsid w:val="00174D84"/>
    <w:rsid w:val="00176C80"/>
    <w:rsid w:val="001777E6"/>
    <w:rsid w:val="00177AC8"/>
    <w:rsid w:val="00180F4D"/>
    <w:rsid w:val="001815EB"/>
    <w:rsid w:val="00181936"/>
    <w:rsid w:val="001838DF"/>
    <w:rsid w:val="001856C5"/>
    <w:rsid w:val="00185B02"/>
    <w:rsid w:val="00187AD1"/>
    <w:rsid w:val="00190032"/>
    <w:rsid w:val="00191707"/>
    <w:rsid w:val="001930C1"/>
    <w:rsid w:val="00193163"/>
    <w:rsid w:val="00193469"/>
    <w:rsid w:val="00193E62"/>
    <w:rsid w:val="00194310"/>
    <w:rsid w:val="0019499A"/>
    <w:rsid w:val="00195E3C"/>
    <w:rsid w:val="00195FA4"/>
    <w:rsid w:val="00196C81"/>
    <w:rsid w:val="00197F87"/>
    <w:rsid w:val="001A020C"/>
    <w:rsid w:val="001A0385"/>
    <w:rsid w:val="001A0565"/>
    <w:rsid w:val="001A4231"/>
    <w:rsid w:val="001A4628"/>
    <w:rsid w:val="001A497A"/>
    <w:rsid w:val="001A686C"/>
    <w:rsid w:val="001A74DE"/>
    <w:rsid w:val="001B00D6"/>
    <w:rsid w:val="001B0D05"/>
    <w:rsid w:val="001B1785"/>
    <w:rsid w:val="001B34F9"/>
    <w:rsid w:val="001B4675"/>
    <w:rsid w:val="001B567F"/>
    <w:rsid w:val="001B6D86"/>
    <w:rsid w:val="001B6E00"/>
    <w:rsid w:val="001B72B5"/>
    <w:rsid w:val="001B7DD0"/>
    <w:rsid w:val="001C0D09"/>
    <w:rsid w:val="001C1B80"/>
    <w:rsid w:val="001C22B0"/>
    <w:rsid w:val="001C2695"/>
    <w:rsid w:val="001C2AD5"/>
    <w:rsid w:val="001C31D5"/>
    <w:rsid w:val="001C352C"/>
    <w:rsid w:val="001C3966"/>
    <w:rsid w:val="001C3CC1"/>
    <w:rsid w:val="001C4B31"/>
    <w:rsid w:val="001C70DE"/>
    <w:rsid w:val="001C7986"/>
    <w:rsid w:val="001D0382"/>
    <w:rsid w:val="001D17D5"/>
    <w:rsid w:val="001D1E50"/>
    <w:rsid w:val="001D1EC5"/>
    <w:rsid w:val="001D3550"/>
    <w:rsid w:val="001D4710"/>
    <w:rsid w:val="001D5D76"/>
    <w:rsid w:val="001D7C0B"/>
    <w:rsid w:val="001E076E"/>
    <w:rsid w:val="001E12D9"/>
    <w:rsid w:val="001E164B"/>
    <w:rsid w:val="001E20D1"/>
    <w:rsid w:val="001E7371"/>
    <w:rsid w:val="001E74A9"/>
    <w:rsid w:val="001E77D7"/>
    <w:rsid w:val="001E7AF8"/>
    <w:rsid w:val="001E7E47"/>
    <w:rsid w:val="001F04A1"/>
    <w:rsid w:val="001F0704"/>
    <w:rsid w:val="001F1B01"/>
    <w:rsid w:val="001F1BD2"/>
    <w:rsid w:val="001F1D36"/>
    <w:rsid w:val="001F2F33"/>
    <w:rsid w:val="001F4033"/>
    <w:rsid w:val="001F50BC"/>
    <w:rsid w:val="002029E4"/>
    <w:rsid w:val="00202FDC"/>
    <w:rsid w:val="0020379A"/>
    <w:rsid w:val="002037CF"/>
    <w:rsid w:val="00203C08"/>
    <w:rsid w:val="00203F17"/>
    <w:rsid w:val="0020475E"/>
    <w:rsid w:val="00205F1C"/>
    <w:rsid w:val="00210511"/>
    <w:rsid w:val="00210604"/>
    <w:rsid w:val="002113B8"/>
    <w:rsid w:val="00211661"/>
    <w:rsid w:val="0021199A"/>
    <w:rsid w:val="002120B7"/>
    <w:rsid w:val="002144DC"/>
    <w:rsid w:val="00217849"/>
    <w:rsid w:val="00220C99"/>
    <w:rsid w:val="0022124C"/>
    <w:rsid w:val="00221C21"/>
    <w:rsid w:val="00223A62"/>
    <w:rsid w:val="002240B0"/>
    <w:rsid w:val="00225127"/>
    <w:rsid w:val="00226A87"/>
    <w:rsid w:val="00227491"/>
    <w:rsid w:val="00227A15"/>
    <w:rsid w:val="00227EDF"/>
    <w:rsid w:val="00227F55"/>
    <w:rsid w:val="002309E3"/>
    <w:rsid w:val="00232102"/>
    <w:rsid w:val="00232E17"/>
    <w:rsid w:val="00233B61"/>
    <w:rsid w:val="00235923"/>
    <w:rsid w:val="002370EF"/>
    <w:rsid w:val="002403B0"/>
    <w:rsid w:val="00241E0F"/>
    <w:rsid w:val="002430A0"/>
    <w:rsid w:val="00243925"/>
    <w:rsid w:val="0024467A"/>
    <w:rsid w:val="00244913"/>
    <w:rsid w:val="00246386"/>
    <w:rsid w:val="00246F4A"/>
    <w:rsid w:val="00247832"/>
    <w:rsid w:val="002518D8"/>
    <w:rsid w:val="002523FC"/>
    <w:rsid w:val="00252A3C"/>
    <w:rsid w:val="00252AD0"/>
    <w:rsid w:val="002531E0"/>
    <w:rsid w:val="00253264"/>
    <w:rsid w:val="00257DEF"/>
    <w:rsid w:val="002608C6"/>
    <w:rsid w:val="002633B9"/>
    <w:rsid w:val="002639E5"/>
    <w:rsid w:val="00263C58"/>
    <w:rsid w:val="002648A4"/>
    <w:rsid w:val="002653E8"/>
    <w:rsid w:val="002670FD"/>
    <w:rsid w:val="00267EB5"/>
    <w:rsid w:val="00270EC8"/>
    <w:rsid w:val="00271F7D"/>
    <w:rsid w:val="0027235C"/>
    <w:rsid w:val="00272DA3"/>
    <w:rsid w:val="00276ED7"/>
    <w:rsid w:val="002775D0"/>
    <w:rsid w:val="0027784C"/>
    <w:rsid w:val="00280322"/>
    <w:rsid w:val="002815A2"/>
    <w:rsid w:val="00281A29"/>
    <w:rsid w:val="00282C87"/>
    <w:rsid w:val="002833DF"/>
    <w:rsid w:val="00283CE9"/>
    <w:rsid w:val="00283DC7"/>
    <w:rsid w:val="00284A32"/>
    <w:rsid w:val="002864A0"/>
    <w:rsid w:val="002870E2"/>
    <w:rsid w:val="002877F2"/>
    <w:rsid w:val="00287A0A"/>
    <w:rsid w:val="00287ABD"/>
    <w:rsid w:val="00290B6D"/>
    <w:rsid w:val="00290B7E"/>
    <w:rsid w:val="00290F00"/>
    <w:rsid w:val="002924C9"/>
    <w:rsid w:val="00293527"/>
    <w:rsid w:val="00294D95"/>
    <w:rsid w:val="0029564A"/>
    <w:rsid w:val="00296C5E"/>
    <w:rsid w:val="00296D79"/>
    <w:rsid w:val="002A18A2"/>
    <w:rsid w:val="002A2F8B"/>
    <w:rsid w:val="002A52A9"/>
    <w:rsid w:val="002A5670"/>
    <w:rsid w:val="002A60D5"/>
    <w:rsid w:val="002A6CD2"/>
    <w:rsid w:val="002B03D2"/>
    <w:rsid w:val="002B369A"/>
    <w:rsid w:val="002B57CF"/>
    <w:rsid w:val="002B6128"/>
    <w:rsid w:val="002B6318"/>
    <w:rsid w:val="002B6A57"/>
    <w:rsid w:val="002B701A"/>
    <w:rsid w:val="002B7AA9"/>
    <w:rsid w:val="002C0344"/>
    <w:rsid w:val="002C1101"/>
    <w:rsid w:val="002C29DA"/>
    <w:rsid w:val="002C3386"/>
    <w:rsid w:val="002C35A9"/>
    <w:rsid w:val="002C392C"/>
    <w:rsid w:val="002C68AE"/>
    <w:rsid w:val="002C6E6E"/>
    <w:rsid w:val="002C7AFE"/>
    <w:rsid w:val="002D042A"/>
    <w:rsid w:val="002D2BC3"/>
    <w:rsid w:val="002D3004"/>
    <w:rsid w:val="002D3C2F"/>
    <w:rsid w:val="002D4270"/>
    <w:rsid w:val="002D70A0"/>
    <w:rsid w:val="002D7504"/>
    <w:rsid w:val="002D7F72"/>
    <w:rsid w:val="002E03CE"/>
    <w:rsid w:val="002E2366"/>
    <w:rsid w:val="002E62F1"/>
    <w:rsid w:val="002E7AF0"/>
    <w:rsid w:val="002F0393"/>
    <w:rsid w:val="002F1100"/>
    <w:rsid w:val="002F1959"/>
    <w:rsid w:val="002F3156"/>
    <w:rsid w:val="002F3464"/>
    <w:rsid w:val="002F39C4"/>
    <w:rsid w:val="002F5006"/>
    <w:rsid w:val="002F5A02"/>
    <w:rsid w:val="002F624C"/>
    <w:rsid w:val="002F70CE"/>
    <w:rsid w:val="002F74F1"/>
    <w:rsid w:val="002F76CE"/>
    <w:rsid w:val="0030047A"/>
    <w:rsid w:val="0030156E"/>
    <w:rsid w:val="003016A1"/>
    <w:rsid w:val="00302F99"/>
    <w:rsid w:val="003056CB"/>
    <w:rsid w:val="003059AB"/>
    <w:rsid w:val="00305BB4"/>
    <w:rsid w:val="00306D1C"/>
    <w:rsid w:val="003079FE"/>
    <w:rsid w:val="00307ACE"/>
    <w:rsid w:val="00307E7A"/>
    <w:rsid w:val="0031063B"/>
    <w:rsid w:val="003116B8"/>
    <w:rsid w:val="00312879"/>
    <w:rsid w:val="003147FB"/>
    <w:rsid w:val="00314F19"/>
    <w:rsid w:val="00317D50"/>
    <w:rsid w:val="0032016E"/>
    <w:rsid w:val="00320317"/>
    <w:rsid w:val="003205CD"/>
    <w:rsid w:val="00321617"/>
    <w:rsid w:val="0032254D"/>
    <w:rsid w:val="003230F9"/>
    <w:rsid w:val="00323C49"/>
    <w:rsid w:val="003248A0"/>
    <w:rsid w:val="00326EBF"/>
    <w:rsid w:val="00327E04"/>
    <w:rsid w:val="00330D97"/>
    <w:rsid w:val="003319F9"/>
    <w:rsid w:val="003328B0"/>
    <w:rsid w:val="00332E6D"/>
    <w:rsid w:val="0033372F"/>
    <w:rsid w:val="0033770F"/>
    <w:rsid w:val="00340243"/>
    <w:rsid w:val="003404D1"/>
    <w:rsid w:val="003413BF"/>
    <w:rsid w:val="003429EE"/>
    <w:rsid w:val="00343044"/>
    <w:rsid w:val="003442D8"/>
    <w:rsid w:val="0034434E"/>
    <w:rsid w:val="00345C3D"/>
    <w:rsid w:val="00346F04"/>
    <w:rsid w:val="003500EB"/>
    <w:rsid w:val="00350269"/>
    <w:rsid w:val="00350D24"/>
    <w:rsid w:val="0035334C"/>
    <w:rsid w:val="0035462E"/>
    <w:rsid w:val="00354A29"/>
    <w:rsid w:val="00355941"/>
    <w:rsid w:val="00356426"/>
    <w:rsid w:val="0035792B"/>
    <w:rsid w:val="003600D6"/>
    <w:rsid w:val="003600EA"/>
    <w:rsid w:val="003607D5"/>
    <w:rsid w:val="00360F30"/>
    <w:rsid w:val="003621CB"/>
    <w:rsid w:val="00363208"/>
    <w:rsid w:val="003652A5"/>
    <w:rsid w:val="003652A8"/>
    <w:rsid w:val="00366C7F"/>
    <w:rsid w:val="003722CF"/>
    <w:rsid w:val="00374091"/>
    <w:rsid w:val="003762E9"/>
    <w:rsid w:val="00377D41"/>
    <w:rsid w:val="003810B0"/>
    <w:rsid w:val="0038128A"/>
    <w:rsid w:val="003813BD"/>
    <w:rsid w:val="003817F4"/>
    <w:rsid w:val="0038237A"/>
    <w:rsid w:val="0038256C"/>
    <w:rsid w:val="003837E2"/>
    <w:rsid w:val="0038486E"/>
    <w:rsid w:val="003855DD"/>
    <w:rsid w:val="00386AE6"/>
    <w:rsid w:val="00386BA7"/>
    <w:rsid w:val="00386BC8"/>
    <w:rsid w:val="003876D2"/>
    <w:rsid w:val="00390A53"/>
    <w:rsid w:val="003915C4"/>
    <w:rsid w:val="00391F82"/>
    <w:rsid w:val="00394A21"/>
    <w:rsid w:val="00394AC5"/>
    <w:rsid w:val="003961DB"/>
    <w:rsid w:val="00396C59"/>
    <w:rsid w:val="003A0461"/>
    <w:rsid w:val="003A1AC5"/>
    <w:rsid w:val="003A1E00"/>
    <w:rsid w:val="003A1FD6"/>
    <w:rsid w:val="003A263F"/>
    <w:rsid w:val="003A268B"/>
    <w:rsid w:val="003A2932"/>
    <w:rsid w:val="003A3F98"/>
    <w:rsid w:val="003A4A2A"/>
    <w:rsid w:val="003A5B28"/>
    <w:rsid w:val="003A5F4F"/>
    <w:rsid w:val="003A6968"/>
    <w:rsid w:val="003A6BE9"/>
    <w:rsid w:val="003A7626"/>
    <w:rsid w:val="003A7AA3"/>
    <w:rsid w:val="003B0664"/>
    <w:rsid w:val="003B0894"/>
    <w:rsid w:val="003B0CEB"/>
    <w:rsid w:val="003B23B0"/>
    <w:rsid w:val="003B5BF0"/>
    <w:rsid w:val="003B724C"/>
    <w:rsid w:val="003B764B"/>
    <w:rsid w:val="003C15E7"/>
    <w:rsid w:val="003C17E6"/>
    <w:rsid w:val="003C2021"/>
    <w:rsid w:val="003C2944"/>
    <w:rsid w:val="003C2C4F"/>
    <w:rsid w:val="003C358F"/>
    <w:rsid w:val="003C4FBD"/>
    <w:rsid w:val="003C67F6"/>
    <w:rsid w:val="003C7CF7"/>
    <w:rsid w:val="003D15FD"/>
    <w:rsid w:val="003D20B3"/>
    <w:rsid w:val="003D3083"/>
    <w:rsid w:val="003D320B"/>
    <w:rsid w:val="003D3C7E"/>
    <w:rsid w:val="003D4693"/>
    <w:rsid w:val="003D4933"/>
    <w:rsid w:val="003D4E28"/>
    <w:rsid w:val="003D73BC"/>
    <w:rsid w:val="003D7F46"/>
    <w:rsid w:val="003E0921"/>
    <w:rsid w:val="003E0BF8"/>
    <w:rsid w:val="003E2B66"/>
    <w:rsid w:val="003E744B"/>
    <w:rsid w:val="003E7F36"/>
    <w:rsid w:val="003F10C7"/>
    <w:rsid w:val="003F24A7"/>
    <w:rsid w:val="003F2652"/>
    <w:rsid w:val="003F2FF4"/>
    <w:rsid w:val="003F50CA"/>
    <w:rsid w:val="003F533E"/>
    <w:rsid w:val="003F678D"/>
    <w:rsid w:val="00400667"/>
    <w:rsid w:val="00401A83"/>
    <w:rsid w:val="00402203"/>
    <w:rsid w:val="004028CD"/>
    <w:rsid w:val="00402C8F"/>
    <w:rsid w:val="004033B1"/>
    <w:rsid w:val="00407829"/>
    <w:rsid w:val="00407BDE"/>
    <w:rsid w:val="00407ED9"/>
    <w:rsid w:val="00410089"/>
    <w:rsid w:val="00410F47"/>
    <w:rsid w:val="004113D1"/>
    <w:rsid w:val="00411DF9"/>
    <w:rsid w:val="0041215D"/>
    <w:rsid w:val="00412382"/>
    <w:rsid w:val="00414CFD"/>
    <w:rsid w:val="00415557"/>
    <w:rsid w:val="0041583F"/>
    <w:rsid w:val="00415DCD"/>
    <w:rsid w:val="00420865"/>
    <w:rsid w:val="00421893"/>
    <w:rsid w:val="0042723F"/>
    <w:rsid w:val="004275E1"/>
    <w:rsid w:val="00427762"/>
    <w:rsid w:val="0043118F"/>
    <w:rsid w:val="004311F1"/>
    <w:rsid w:val="0043184B"/>
    <w:rsid w:val="00431ACE"/>
    <w:rsid w:val="00432B7E"/>
    <w:rsid w:val="0043354B"/>
    <w:rsid w:val="004335A6"/>
    <w:rsid w:val="0043431D"/>
    <w:rsid w:val="004344BF"/>
    <w:rsid w:val="004353E3"/>
    <w:rsid w:val="004356D2"/>
    <w:rsid w:val="00437450"/>
    <w:rsid w:val="0043788B"/>
    <w:rsid w:val="00437F10"/>
    <w:rsid w:val="004400C3"/>
    <w:rsid w:val="0044085C"/>
    <w:rsid w:val="00441393"/>
    <w:rsid w:val="00441985"/>
    <w:rsid w:val="00442FBB"/>
    <w:rsid w:val="00443D3C"/>
    <w:rsid w:val="0044464E"/>
    <w:rsid w:val="00445B32"/>
    <w:rsid w:val="00445D4D"/>
    <w:rsid w:val="00447895"/>
    <w:rsid w:val="00450803"/>
    <w:rsid w:val="00451C17"/>
    <w:rsid w:val="00451D20"/>
    <w:rsid w:val="0045224E"/>
    <w:rsid w:val="00452908"/>
    <w:rsid w:val="00453848"/>
    <w:rsid w:val="00455E21"/>
    <w:rsid w:val="00455EAA"/>
    <w:rsid w:val="00456CCA"/>
    <w:rsid w:val="00457742"/>
    <w:rsid w:val="00457C20"/>
    <w:rsid w:val="00460296"/>
    <w:rsid w:val="00460529"/>
    <w:rsid w:val="004611DF"/>
    <w:rsid w:val="0046150A"/>
    <w:rsid w:val="00463011"/>
    <w:rsid w:val="00463D5A"/>
    <w:rsid w:val="00467D90"/>
    <w:rsid w:val="004704A8"/>
    <w:rsid w:val="004722A6"/>
    <w:rsid w:val="0047287B"/>
    <w:rsid w:val="00472B16"/>
    <w:rsid w:val="00472C62"/>
    <w:rsid w:val="00475093"/>
    <w:rsid w:val="00477B57"/>
    <w:rsid w:val="00480414"/>
    <w:rsid w:val="00481899"/>
    <w:rsid w:val="00484A8D"/>
    <w:rsid w:val="00485048"/>
    <w:rsid w:val="00485360"/>
    <w:rsid w:val="004857BA"/>
    <w:rsid w:val="00485B85"/>
    <w:rsid w:val="00485C4B"/>
    <w:rsid w:val="00486359"/>
    <w:rsid w:val="004869E2"/>
    <w:rsid w:val="00486EE6"/>
    <w:rsid w:val="0049253E"/>
    <w:rsid w:val="00492668"/>
    <w:rsid w:val="00492790"/>
    <w:rsid w:val="004929D9"/>
    <w:rsid w:val="004A1C57"/>
    <w:rsid w:val="004A281B"/>
    <w:rsid w:val="004A286D"/>
    <w:rsid w:val="004A2A31"/>
    <w:rsid w:val="004A30A5"/>
    <w:rsid w:val="004A3CAE"/>
    <w:rsid w:val="004A4139"/>
    <w:rsid w:val="004A4B1C"/>
    <w:rsid w:val="004A4E78"/>
    <w:rsid w:val="004A5213"/>
    <w:rsid w:val="004A7159"/>
    <w:rsid w:val="004B10B1"/>
    <w:rsid w:val="004B19B1"/>
    <w:rsid w:val="004B1CA9"/>
    <w:rsid w:val="004B23FF"/>
    <w:rsid w:val="004B2950"/>
    <w:rsid w:val="004B2C69"/>
    <w:rsid w:val="004B2E56"/>
    <w:rsid w:val="004B39C0"/>
    <w:rsid w:val="004B5A45"/>
    <w:rsid w:val="004B6B9E"/>
    <w:rsid w:val="004B79F0"/>
    <w:rsid w:val="004B7C4B"/>
    <w:rsid w:val="004B7E1D"/>
    <w:rsid w:val="004C0B53"/>
    <w:rsid w:val="004C2BBF"/>
    <w:rsid w:val="004C37F7"/>
    <w:rsid w:val="004C53F3"/>
    <w:rsid w:val="004C5BE7"/>
    <w:rsid w:val="004C672A"/>
    <w:rsid w:val="004C6DDA"/>
    <w:rsid w:val="004C7200"/>
    <w:rsid w:val="004C76F3"/>
    <w:rsid w:val="004D042B"/>
    <w:rsid w:val="004D0C35"/>
    <w:rsid w:val="004D17B6"/>
    <w:rsid w:val="004D1B58"/>
    <w:rsid w:val="004D201A"/>
    <w:rsid w:val="004D2DB8"/>
    <w:rsid w:val="004D367A"/>
    <w:rsid w:val="004D3B7F"/>
    <w:rsid w:val="004D46FE"/>
    <w:rsid w:val="004D5841"/>
    <w:rsid w:val="004D6869"/>
    <w:rsid w:val="004D703F"/>
    <w:rsid w:val="004D726E"/>
    <w:rsid w:val="004E1BC9"/>
    <w:rsid w:val="004E3184"/>
    <w:rsid w:val="004E375D"/>
    <w:rsid w:val="004E3F70"/>
    <w:rsid w:val="004E4023"/>
    <w:rsid w:val="004E40D3"/>
    <w:rsid w:val="004E4546"/>
    <w:rsid w:val="004F0469"/>
    <w:rsid w:val="004F1EB8"/>
    <w:rsid w:val="004F2B7F"/>
    <w:rsid w:val="004F3FB6"/>
    <w:rsid w:val="004F6AE0"/>
    <w:rsid w:val="004F6C4D"/>
    <w:rsid w:val="004F72B9"/>
    <w:rsid w:val="00500090"/>
    <w:rsid w:val="00500914"/>
    <w:rsid w:val="00501920"/>
    <w:rsid w:val="00501C5D"/>
    <w:rsid w:val="00501DD3"/>
    <w:rsid w:val="00501FCC"/>
    <w:rsid w:val="00503146"/>
    <w:rsid w:val="0050409C"/>
    <w:rsid w:val="005043D0"/>
    <w:rsid w:val="0050463F"/>
    <w:rsid w:val="00506BA8"/>
    <w:rsid w:val="00511FF1"/>
    <w:rsid w:val="00513E7E"/>
    <w:rsid w:val="00514F0D"/>
    <w:rsid w:val="0051503A"/>
    <w:rsid w:val="00515501"/>
    <w:rsid w:val="0051678E"/>
    <w:rsid w:val="00516D19"/>
    <w:rsid w:val="00517E2D"/>
    <w:rsid w:val="005206CB"/>
    <w:rsid w:val="00520B95"/>
    <w:rsid w:val="00521542"/>
    <w:rsid w:val="005217D5"/>
    <w:rsid w:val="00521C46"/>
    <w:rsid w:val="0052323F"/>
    <w:rsid w:val="0052359C"/>
    <w:rsid w:val="00525291"/>
    <w:rsid w:val="005276BC"/>
    <w:rsid w:val="00527812"/>
    <w:rsid w:val="00527B02"/>
    <w:rsid w:val="005313D1"/>
    <w:rsid w:val="00531862"/>
    <w:rsid w:val="00532409"/>
    <w:rsid w:val="00533FD8"/>
    <w:rsid w:val="005348D0"/>
    <w:rsid w:val="005356E3"/>
    <w:rsid w:val="00536AF4"/>
    <w:rsid w:val="00536B77"/>
    <w:rsid w:val="00536BCF"/>
    <w:rsid w:val="00541245"/>
    <w:rsid w:val="005419CD"/>
    <w:rsid w:val="00541CFF"/>
    <w:rsid w:val="00542E52"/>
    <w:rsid w:val="00544100"/>
    <w:rsid w:val="00544BDB"/>
    <w:rsid w:val="0054754A"/>
    <w:rsid w:val="00550385"/>
    <w:rsid w:val="0055056C"/>
    <w:rsid w:val="00550AE0"/>
    <w:rsid w:val="00551087"/>
    <w:rsid w:val="0055166C"/>
    <w:rsid w:val="00552730"/>
    <w:rsid w:val="0055296E"/>
    <w:rsid w:val="00554843"/>
    <w:rsid w:val="00555837"/>
    <w:rsid w:val="00556021"/>
    <w:rsid w:val="005562DB"/>
    <w:rsid w:val="00556A40"/>
    <w:rsid w:val="005615A6"/>
    <w:rsid w:val="00562872"/>
    <w:rsid w:val="00562AEF"/>
    <w:rsid w:val="00563121"/>
    <w:rsid w:val="00564222"/>
    <w:rsid w:val="0056482F"/>
    <w:rsid w:val="00565541"/>
    <w:rsid w:val="00565930"/>
    <w:rsid w:val="00566043"/>
    <w:rsid w:val="0057033F"/>
    <w:rsid w:val="00570AF3"/>
    <w:rsid w:val="005710B6"/>
    <w:rsid w:val="00573A75"/>
    <w:rsid w:val="005757A2"/>
    <w:rsid w:val="00581B75"/>
    <w:rsid w:val="005830E7"/>
    <w:rsid w:val="00585D07"/>
    <w:rsid w:val="00586C47"/>
    <w:rsid w:val="00586D74"/>
    <w:rsid w:val="0058742D"/>
    <w:rsid w:val="0058763B"/>
    <w:rsid w:val="00591004"/>
    <w:rsid w:val="00591893"/>
    <w:rsid w:val="00591C85"/>
    <w:rsid w:val="00592837"/>
    <w:rsid w:val="00592C57"/>
    <w:rsid w:val="0059589E"/>
    <w:rsid w:val="00595C1F"/>
    <w:rsid w:val="00596C41"/>
    <w:rsid w:val="005978D2"/>
    <w:rsid w:val="005A3A92"/>
    <w:rsid w:val="005A4509"/>
    <w:rsid w:val="005B037F"/>
    <w:rsid w:val="005B09B4"/>
    <w:rsid w:val="005B1212"/>
    <w:rsid w:val="005B18FA"/>
    <w:rsid w:val="005B19DE"/>
    <w:rsid w:val="005B2226"/>
    <w:rsid w:val="005B24EC"/>
    <w:rsid w:val="005B2F36"/>
    <w:rsid w:val="005B3973"/>
    <w:rsid w:val="005B3ACF"/>
    <w:rsid w:val="005B501C"/>
    <w:rsid w:val="005B7BD3"/>
    <w:rsid w:val="005B7DCF"/>
    <w:rsid w:val="005B7FA9"/>
    <w:rsid w:val="005C0FF9"/>
    <w:rsid w:val="005C12CE"/>
    <w:rsid w:val="005C16FC"/>
    <w:rsid w:val="005C1DCC"/>
    <w:rsid w:val="005C219E"/>
    <w:rsid w:val="005C22D8"/>
    <w:rsid w:val="005C2C22"/>
    <w:rsid w:val="005C5437"/>
    <w:rsid w:val="005C5764"/>
    <w:rsid w:val="005C7626"/>
    <w:rsid w:val="005C7891"/>
    <w:rsid w:val="005D0CDF"/>
    <w:rsid w:val="005D192E"/>
    <w:rsid w:val="005D27B8"/>
    <w:rsid w:val="005D50A7"/>
    <w:rsid w:val="005D63F1"/>
    <w:rsid w:val="005D663E"/>
    <w:rsid w:val="005E0B1C"/>
    <w:rsid w:val="005E1419"/>
    <w:rsid w:val="005E1A62"/>
    <w:rsid w:val="005E2327"/>
    <w:rsid w:val="005E2570"/>
    <w:rsid w:val="005E296A"/>
    <w:rsid w:val="005E2D2C"/>
    <w:rsid w:val="005E456A"/>
    <w:rsid w:val="005E55D2"/>
    <w:rsid w:val="005E617A"/>
    <w:rsid w:val="005E641F"/>
    <w:rsid w:val="005E66C2"/>
    <w:rsid w:val="005E66D4"/>
    <w:rsid w:val="005E6AE7"/>
    <w:rsid w:val="005F067B"/>
    <w:rsid w:val="005F0AB2"/>
    <w:rsid w:val="005F1A2C"/>
    <w:rsid w:val="005F24AA"/>
    <w:rsid w:val="005F45E3"/>
    <w:rsid w:val="005F4A2E"/>
    <w:rsid w:val="005F4E83"/>
    <w:rsid w:val="005F5877"/>
    <w:rsid w:val="005F5ADA"/>
    <w:rsid w:val="005F7D0D"/>
    <w:rsid w:val="00600C8D"/>
    <w:rsid w:val="00601733"/>
    <w:rsid w:val="0060181F"/>
    <w:rsid w:val="006023F5"/>
    <w:rsid w:val="00602E87"/>
    <w:rsid w:val="00602F05"/>
    <w:rsid w:val="006039EF"/>
    <w:rsid w:val="00603B52"/>
    <w:rsid w:val="00603D77"/>
    <w:rsid w:val="0060428E"/>
    <w:rsid w:val="006042D4"/>
    <w:rsid w:val="00604FB4"/>
    <w:rsid w:val="00607355"/>
    <w:rsid w:val="006074D7"/>
    <w:rsid w:val="00610F1E"/>
    <w:rsid w:val="00611ECF"/>
    <w:rsid w:val="00614B89"/>
    <w:rsid w:val="0061768A"/>
    <w:rsid w:val="00617ADA"/>
    <w:rsid w:val="00621FC3"/>
    <w:rsid w:val="00622B58"/>
    <w:rsid w:val="00622FF3"/>
    <w:rsid w:val="006232F6"/>
    <w:rsid w:val="00624196"/>
    <w:rsid w:val="006247EA"/>
    <w:rsid w:val="00626C6A"/>
    <w:rsid w:val="00627019"/>
    <w:rsid w:val="006300A5"/>
    <w:rsid w:val="006308F9"/>
    <w:rsid w:val="00630F9B"/>
    <w:rsid w:val="00631B03"/>
    <w:rsid w:val="00631BAF"/>
    <w:rsid w:val="00634774"/>
    <w:rsid w:val="00636097"/>
    <w:rsid w:val="00641E92"/>
    <w:rsid w:val="0064209A"/>
    <w:rsid w:val="0064519F"/>
    <w:rsid w:val="006465D7"/>
    <w:rsid w:val="006465DE"/>
    <w:rsid w:val="0064730D"/>
    <w:rsid w:val="006539A5"/>
    <w:rsid w:val="006542F3"/>
    <w:rsid w:val="006546C3"/>
    <w:rsid w:val="006572D1"/>
    <w:rsid w:val="006609D8"/>
    <w:rsid w:val="00663297"/>
    <w:rsid w:val="0066461B"/>
    <w:rsid w:val="00664F8A"/>
    <w:rsid w:val="00665669"/>
    <w:rsid w:val="00666CF5"/>
    <w:rsid w:val="006676DE"/>
    <w:rsid w:val="006679C4"/>
    <w:rsid w:val="00674CEB"/>
    <w:rsid w:val="00674D0D"/>
    <w:rsid w:val="00675B15"/>
    <w:rsid w:val="00675ED3"/>
    <w:rsid w:val="006777F8"/>
    <w:rsid w:val="00680609"/>
    <w:rsid w:val="00680C48"/>
    <w:rsid w:val="00683469"/>
    <w:rsid w:val="00684946"/>
    <w:rsid w:val="00684A21"/>
    <w:rsid w:val="006853CC"/>
    <w:rsid w:val="00685457"/>
    <w:rsid w:val="00687A9C"/>
    <w:rsid w:val="00687BEA"/>
    <w:rsid w:val="00690873"/>
    <w:rsid w:val="006908CC"/>
    <w:rsid w:val="00690918"/>
    <w:rsid w:val="00690F0A"/>
    <w:rsid w:val="00691DBC"/>
    <w:rsid w:val="00691EBF"/>
    <w:rsid w:val="00692398"/>
    <w:rsid w:val="0069250E"/>
    <w:rsid w:val="00695033"/>
    <w:rsid w:val="00695D9E"/>
    <w:rsid w:val="00696944"/>
    <w:rsid w:val="006A0A6B"/>
    <w:rsid w:val="006A1366"/>
    <w:rsid w:val="006A29AC"/>
    <w:rsid w:val="006A46BC"/>
    <w:rsid w:val="006A5BF2"/>
    <w:rsid w:val="006A6283"/>
    <w:rsid w:val="006A67E1"/>
    <w:rsid w:val="006A7824"/>
    <w:rsid w:val="006B10D9"/>
    <w:rsid w:val="006B2B13"/>
    <w:rsid w:val="006B2E0B"/>
    <w:rsid w:val="006B5E47"/>
    <w:rsid w:val="006B6DE2"/>
    <w:rsid w:val="006B7B32"/>
    <w:rsid w:val="006C037B"/>
    <w:rsid w:val="006C090D"/>
    <w:rsid w:val="006C1B59"/>
    <w:rsid w:val="006C37F9"/>
    <w:rsid w:val="006C4A6B"/>
    <w:rsid w:val="006C4B39"/>
    <w:rsid w:val="006C4BC0"/>
    <w:rsid w:val="006C579C"/>
    <w:rsid w:val="006C6641"/>
    <w:rsid w:val="006C726B"/>
    <w:rsid w:val="006D0190"/>
    <w:rsid w:val="006D0428"/>
    <w:rsid w:val="006D2074"/>
    <w:rsid w:val="006D33B9"/>
    <w:rsid w:val="006D4C40"/>
    <w:rsid w:val="006D5848"/>
    <w:rsid w:val="006D5A14"/>
    <w:rsid w:val="006D6569"/>
    <w:rsid w:val="006D6FDF"/>
    <w:rsid w:val="006D76B3"/>
    <w:rsid w:val="006E00B8"/>
    <w:rsid w:val="006E0130"/>
    <w:rsid w:val="006E068D"/>
    <w:rsid w:val="006E1C30"/>
    <w:rsid w:val="006E32B4"/>
    <w:rsid w:val="006E3F77"/>
    <w:rsid w:val="006E58DA"/>
    <w:rsid w:val="006E79AC"/>
    <w:rsid w:val="006E7CC7"/>
    <w:rsid w:val="006E7ED0"/>
    <w:rsid w:val="006F00FB"/>
    <w:rsid w:val="006F0450"/>
    <w:rsid w:val="006F0A7D"/>
    <w:rsid w:val="006F0B30"/>
    <w:rsid w:val="006F2FA5"/>
    <w:rsid w:val="006F3FF5"/>
    <w:rsid w:val="006F418F"/>
    <w:rsid w:val="006F4259"/>
    <w:rsid w:val="006F50A0"/>
    <w:rsid w:val="007002F3"/>
    <w:rsid w:val="0070038D"/>
    <w:rsid w:val="00701D22"/>
    <w:rsid w:val="0070253E"/>
    <w:rsid w:val="00703DD5"/>
    <w:rsid w:val="00704A2E"/>
    <w:rsid w:val="00706BD5"/>
    <w:rsid w:val="00710FF2"/>
    <w:rsid w:val="0071430C"/>
    <w:rsid w:val="007145CD"/>
    <w:rsid w:val="00715C29"/>
    <w:rsid w:val="00715D58"/>
    <w:rsid w:val="00721B38"/>
    <w:rsid w:val="00722747"/>
    <w:rsid w:val="00724922"/>
    <w:rsid w:val="0072521C"/>
    <w:rsid w:val="00726DFF"/>
    <w:rsid w:val="00726FA9"/>
    <w:rsid w:val="00731592"/>
    <w:rsid w:val="007315A6"/>
    <w:rsid w:val="007317B1"/>
    <w:rsid w:val="00731AE5"/>
    <w:rsid w:val="00731BC5"/>
    <w:rsid w:val="00733D48"/>
    <w:rsid w:val="0073454E"/>
    <w:rsid w:val="00734E1D"/>
    <w:rsid w:val="007353AD"/>
    <w:rsid w:val="00740343"/>
    <w:rsid w:val="007408AF"/>
    <w:rsid w:val="00742307"/>
    <w:rsid w:val="007428B6"/>
    <w:rsid w:val="00743273"/>
    <w:rsid w:val="00743D5A"/>
    <w:rsid w:val="00744512"/>
    <w:rsid w:val="00744763"/>
    <w:rsid w:val="007449CB"/>
    <w:rsid w:val="007457B7"/>
    <w:rsid w:val="00745F0E"/>
    <w:rsid w:val="00746400"/>
    <w:rsid w:val="00747531"/>
    <w:rsid w:val="007501C9"/>
    <w:rsid w:val="007502AE"/>
    <w:rsid w:val="00752193"/>
    <w:rsid w:val="00752675"/>
    <w:rsid w:val="007536F2"/>
    <w:rsid w:val="007543C3"/>
    <w:rsid w:val="00754CAC"/>
    <w:rsid w:val="00756331"/>
    <w:rsid w:val="007600ED"/>
    <w:rsid w:val="00762C4C"/>
    <w:rsid w:val="00762DBB"/>
    <w:rsid w:val="007641CB"/>
    <w:rsid w:val="00764662"/>
    <w:rsid w:val="007647B1"/>
    <w:rsid w:val="00766C9C"/>
    <w:rsid w:val="00767011"/>
    <w:rsid w:val="00767773"/>
    <w:rsid w:val="00770A51"/>
    <w:rsid w:val="00772B38"/>
    <w:rsid w:val="00772B4F"/>
    <w:rsid w:val="007738D3"/>
    <w:rsid w:val="007738E2"/>
    <w:rsid w:val="007771BE"/>
    <w:rsid w:val="007772E1"/>
    <w:rsid w:val="00777616"/>
    <w:rsid w:val="007824F9"/>
    <w:rsid w:val="007834F0"/>
    <w:rsid w:val="00783A2C"/>
    <w:rsid w:val="0078572B"/>
    <w:rsid w:val="0078664D"/>
    <w:rsid w:val="007872B4"/>
    <w:rsid w:val="00787369"/>
    <w:rsid w:val="00790D86"/>
    <w:rsid w:val="007910A8"/>
    <w:rsid w:val="00792DEA"/>
    <w:rsid w:val="007934CE"/>
    <w:rsid w:val="007939DE"/>
    <w:rsid w:val="00794279"/>
    <w:rsid w:val="007949AE"/>
    <w:rsid w:val="00795810"/>
    <w:rsid w:val="00795A7F"/>
    <w:rsid w:val="00795E36"/>
    <w:rsid w:val="00797521"/>
    <w:rsid w:val="007A216A"/>
    <w:rsid w:val="007A217F"/>
    <w:rsid w:val="007A2229"/>
    <w:rsid w:val="007A2371"/>
    <w:rsid w:val="007A23B3"/>
    <w:rsid w:val="007A4B35"/>
    <w:rsid w:val="007B178A"/>
    <w:rsid w:val="007B1CE6"/>
    <w:rsid w:val="007B1FBD"/>
    <w:rsid w:val="007B20A0"/>
    <w:rsid w:val="007B3D30"/>
    <w:rsid w:val="007B3EBF"/>
    <w:rsid w:val="007B439E"/>
    <w:rsid w:val="007B47C5"/>
    <w:rsid w:val="007B55CC"/>
    <w:rsid w:val="007B5A74"/>
    <w:rsid w:val="007B5DB3"/>
    <w:rsid w:val="007B610D"/>
    <w:rsid w:val="007B7428"/>
    <w:rsid w:val="007B789F"/>
    <w:rsid w:val="007B7932"/>
    <w:rsid w:val="007B7CCA"/>
    <w:rsid w:val="007C05FB"/>
    <w:rsid w:val="007C1331"/>
    <w:rsid w:val="007C22C8"/>
    <w:rsid w:val="007C4061"/>
    <w:rsid w:val="007C40F9"/>
    <w:rsid w:val="007C4762"/>
    <w:rsid w:val="007C52FA"/>
    <w:rsid w:val="007D06C0"/>
    <w:rsid w:val="007D077B"/>
    <w:rsid w:val="007D0E5E"/>
    <w:rsid w:val="007D19E9"/>
    <w:rsid w:val="007D452A"/>
    <w:rsid w:val="007D6B18"/>
    <w:rsid w:val="007D6D30"/>
    <w:rsid w:val="007D731B"/>
    <w:rsid w:val="007D79B4"/>
    <w:rsid w:val="007E15E8"/>
    <w:rsid w:val="007E1C10"/>
    <w:rsid w:val="007E29A1"/>
    <w:rsid w:val="007E38D6"/>
    <w:rsid w:val="007E42D8"/>
    <w:rsid w:val="007E4907"/>
    <w:rsid w:val="007E6218"/>
    <w:rsid w:val="007E73CB"/>
    <w:rsid w:val="007F113E"/>
    <w:rsid w:val="007F1EC2"/>
    <w:rsid w:val="007F27EC"/>
    <w:rsid w:val="007F3036"/>
    <w:rsid w:val="007F3DC2"/>
    <w:rsid w:val="007F42AC"/>
    <w:rsid w:val="007F4F20"/>
    <w:rsid w:val="007F5FF8"/>
    <w:rsid w:val="007F66EE"/>
    <w:rsid w:val="007F757C"/>
    <w:rsid w:val="007F75E2"/>
    <w:rsid w:val="00800530"/>
    <w:rsid w:val="0080177A"/>
    <w:rsid w:val="00801ED7"/>
    <w:rsid w:val="00802B8F"/>
    <w:rsid w:val="00803474"/>
    <w:rsid w:val="00803D0A"/>
    <w:rsid w:val="00804CC0"/>
    <w:rsid w:val="00805106"/>
    <w:rsid w:val="0080551B"/>
    <w:rsid w:val="00806867"/>
    <w:rsid w:val="00815574"/>
    <w:rsid w:val="008161D7"/>
    <w:rsid w:val="00816DA3"/>
    <w:rsid w:val="00817256"/>
    <w:rsid w:val="008217D5"/>
    <w:rsid w:val="00823B8D"/>
    <w:rsid w:val="00824CDA"/>
    <w:rsid w:val="0083072A"/>
    <w:rsid w:val="00831C0C"/>
    <w:rsid w:val="0083215A"/>
    <w:rsid w:val="0083239A"/>
    <w:rsid w:val="00833835"/>
    <w:rsid w:val="00833FC5"/>
    <w:rsid w:val="00834510"/>
    <w:rsid w:val="00836C6B"/>
    <w:rsid w:val="008412D5"/>
    <w:rsid w:val="0084182C"/>
    <w:rsid w:val="00842A23"/>
    <w:rsid w:val="0084456D"/>
    <w:rsid w:val="00845A77"/>
    <w:rsid w:val="00846CF6"/>
    <w:rsid w:val="0084753B"/>
    <w:rsid w:val="008476B3"/>
    <w:rsid w:val="00847EBB"/>
    <w:rsid w:val="0085034E"/>
    <w:rsid w:val="00851742"/>
    <w:rsid w:val="0085189A"/>
    <w:rsid w:val="008519CD"/>
    <w:rsid w:val="00851DB2"/>
    <w:rsid w:val="008524DF"/>
    <w:rsid w:val="00852732"/>
    <w:rsid w:val="00855353"/>
    <w:rsid w:val="00856E19"/>
    <w:rsid w:val="008573F0"/>
    <w:rsid w:val="008628BA"/>
    <w:rsid w:val="00862C74"/>
    <w:rsid w:val="0086326B"/>
    <w:rsid w:val="00863656"/>
    <w:rsid w:val="008638DD"/>
    <w:rsid w:val="0086746B"/>
    <w:rsid w:val="00870DDA"/>
    <w:rsid w:val="00871040"/>
    <w:rsid w:val="00875978"/>
    <w:rsid w:val="00875C5F"/>
    <w:rsid w:val="008763C1"/>
    <w:rsid w:val="00876555"/>
    <w:rsid w:val="00876DF0"/>
    <w:rsid w:val="00877341"/>
    <w:rsid w:val="00877D3B"/>
    <w:rsid w:val="00881627"/>
    <w:rsid w:val="00883997"/>
    <w:rsid w:val="00884522"/>
    <w:rsid w:val="0088513F"/>
    <w:rsid w:val="0088671D"/>
    <w:rsid w:val="00886C75"/>
    <w:rsid w:val="00887708"/>
    <w:rsid w:val="00890201"/>
    <w:rsid w:val="00890296"/>
    <w:rsid w:val="008916AD"/>
    <w:rsid w:val="00892ED9"/>
    <w:rsid w:val="00893BF1"/>
    <w:rsid w:val="0089431E"/>
    <w:rsid w:val="008955C7"/>
    <w:rsid w:val="008962A9"/>
    <w:rsid w:val="0089767E"/>
    <w:rsid w:val="008A0305"/>
    <w:rsid w:val="008A0C10"/>
    <w:rsid w:val="008A2AEC"/>
    <w:rsid w:val="008A37BA"/>
    <w:rsid w:val="008A570C"/>
    <w:rsid w:val="008A5C40"/>
    <w:rsid w:val="008A6043"/>
    <w:rsid w:val="008A71E5"/>
    <w:rsid w:val="008B244D"/>
    <w:rsid w:val="008B2A98"/>
    <w:rsid w:val="008B2D5D"/>
    <w:rsid w:val="008B3826"/>
    <w:rsid w:val="008B46C2"/>
    <w:rsid w:val="008B4F90"/>
    <w:rsid w:val="008B5935"/>
    <w:rsid w:val="008B6068"/>
    <w:rsid w:val="008C0798"/>
    <w:rsid w:val="008C0DEF"/>
    <w:rsid w:val="008C12CE"/>
    <w:rsid w:val="008C1B51"/>
    <w:rsid w:val="008C2C19"/>
    <w:rsid w:val="008C33B6"/>
    <w:rsid w:val="008C5B7D"/>
    <w:rsid w:val="008C5DA9"/>
    <w:rsid w:val="008C6626"/>
    <w:rsid w:val="008C669C"/>
    <w:rsid w:val="008C6B65"/>
    <w:rsid w:val="008C6C6C"/>
    <w:rsid w:val="008D1904"/>
    <w:rsid w:val="008D311C"/>
    <w:rsid w:val="008D581B"/>
    <w:rsid w:val="008D5D66"/>
    <w:rsid w:val="008D5DED"/>
    <w:rsid w:val="008D61FE"/>
    <w:rsid w:val="008D6649"/>
    <w:rsid w:val="008D711D"/>
    <w:rsid w:val="008D71EB"/>
    <w:rsid w:val="008D7297"/>
    <w:rsid w:val="008E0E1F"/>
    <w:rsid w:val="008E2311"/>
    <w:rsid w:val="008E2462"/>
    <w:rsid w:val="008F0CBA"/>
    <w:rsid w:val="008F1507"/>
    <w:rsid w:val="008F211C"/>
    <w:rsid w:val="008F2F8A"/>
    <w:rsid w:val="008F40FF"/>
    <w:rsid w:val="008F4D5A"/>
    <w:rsid w:val="008F5BD0"/>
    <w:rsid w:val="008F6FAA"/>
    <w:rsid w:val="0090038D"/>
    <w:rsid w:val="00901874"/>
    <w:rsid w:val="00901F9E"/>
    <w:rsid w:val="009021E6"/>
    <w:rsid w:val="00903B32"/>
    <w:rsid w:val="00903F8F"/>
    <w:rsid w:val="00905C53"/>
    <w:rsid w:val="00906742"/>
    <w:rsid w:val="009076E6"/>
    <w:rsid w:val="00911258"/>
    <w:rsid w:val="009115E4"/>
    <w:rsid w:val="00912999"/>
    <w:rsid w:val="00913904"/>
    <w:rsid w:val="00914EA4"/>
    <w:rsid w:val="009157E0"/>
    <w:rsid w:val="00916D24"/>
    <w:rsid w:val="00917226"/>
    <w:rsid w:val="00917415"/>
    <w:rsid w:val="009178C1"/>
    <w:rsid w:val="00920A8D"/>
    <w:rsid w:val="00922A98"/>
    <w:rsid w:val="00923886"/>
    <w:rsid w:val="00923BA6"/>
    <w:rsid w:val="00924CBC"/>
    <w:rsid w:val="00925205"/>
    <w:rsid w:val="00925A12"/>
    <w:rsid w:val="00925DD0"/>
    <w:rsid w:val="0092654F"/>
    <w:rsid w:val="009272B8"/>
    <w:rsid w:val="00930B10"/>
    <w:rsid w:val="00932552"/>
    <w:rsid w:val="00932A50"/>
    <w:rsid w:val="00935800"/>
    <w:rsid w:val="00936499"/>
    <w:rsid w:val="00936A62"/>
    <w:rsid w:val="00941532"/>
    <w:rsid w:val="009416D2"/>
    <w:rsid w:val="00942FD5"/>
    <w:rsid w:val="009448CB"/>
    <w:rsid w:val="00944A34"/>
    <w:rsid w:val="0094514C"/>
    <w:rsid w:val="0094610F"/>
    <w:rsid w:val="009461E0"/>
    <w:rsid w:val="009470F2"/>
    <w:rsid w:val="009474C0"/>
    <w:rsid w:val="009477BE"/>
    <w:rsid w:val="00947D88"/>
    <w:rsid w:val="009509FB"/>
    <w:rsid w:val="0095140A"/>
    <w:rsid w:val="00951E00"/>
    <w:rsid w:val="0095220B"/>
    <w:rsid w:val="009536DA"/>
    <w:rsid w:val="00953CC7"/>
    <w:rsid w:val="0095547A"/>
    <w:rsid w:val="0095612D"/>
    <w:rsid w:val="0095771F"/>
    <w:rsid w:val="00960CC8"/>
    <w:rsid w:val="00960D4A"/>
    <w:rsid w:val="00961B8B"/>
    <w:rsid w:val="00962A36"/>
    <w:rsid w:val="00962E4E"/>
    <w:rsid w:val="00962FEA"/>
    <w:rsid w:val="0096345B"/>
    <w:rsid w:val="009641D2"/>
    <w:rsid w:val="00964213"/>
    <w:rsid w:val="0096426F"/>
    <w:rsid w:val="009645BF"/>
    <w:rsid w:val="009649CD"/>
    <w:rsid w:val="00965A22"/>
    <w:rsid w:val="009666E8"/>
    <w:rsid w:val="00967056"/>
    <w:rsid w:val="00970170"/>
    <w:rsid w:val="00970C1E"/>
    <w:rsid w:val="0097145C"/>
    <w:rsid w:val="009716F4"/>
    <w:rsid w:val="00975D8C"/>
    <w:rsid w:val="0098098B"/>
    <w:rsid w:val="00981E6B"/>
    <w:rsid w:val="009826FC"/>
    <w:rsid w:val="0098273D"/>
    <w:rsid w:val="00985585"/>
    <w:rsid w:val="00985843"/>
    <w:rsid w:val="009914A9"/>
    <w:rsid w:val="00993774"/>
    <w:rsid w:val="00993814"/>
    <w:rsid w:val="0099701E"/>
    <w:rsid w:val="009A02E6"/>
    <w:rsid w:val="009A12A0"/>
    <w:rsid w:val="009A2480"/>
    <w:rsid w:val="009A5109"/>
    <w:rsid w:val="009A5182"/>
    <w:rsid w:val="009A52D5"/>
    <w:rsid w:val="009A5EEB"/>
    <w:rsid w:val="009A604D"/>
    <w:rsid w:val="009A6A8E"/>
    <w:rsid w:val="009A7E52"/>
    <w:rsid w:val="009B0947"/>
    <w:rsid w:val="009B2138"/>
    <w:rsid w:val="009B2A52"/>
    <w:rsid w:val="009B3535"/>
    <w:rsid w:val="009B3544"/>
    <w:rsid w:val="009B4309"/>
    <w:rsid w:val="009B56C7"/>
    <w:rsid w:val="009B57C0"/>
    <w:rsid w:val="009B6FFF"/>
    <w:rsid w:val="009B72EA"/>
    <w:rsid w:val="009C19F8"/>
    <w:rsid w:val="009C1F1C"/>
    <w:rsid w:val="009C217B"/>
    <w:rsid w:val="009C28FC"/>
    <w:rsid w:val="009C2C05"/>
    <w:rsid w:val="009C33C0"/>
    <w:rsid w:val="009C48F5"/>
    <w:rsid w:val="009C4DAB"/>
    <w:rsid w:val="009C4E43"/>
    <w:rsid w:val="009C7F38"/>
    <w:rsid w:val="009D0639"/>
    <w:rsid w:val="009D1617"/>
    <w:rsid w:val="009D1D04"/>
    <w:rsid w:val="009D1DCE"/>
    <w:rsid w:val="009D1EA6"/>
    <w:rsid w:val="009D23C0"/>
    <w:rsid w:val="009D30F0"/>
    <w:rsid w:val="009D37D0"/>
    <w:rsid w:val="009D50CA"/>
    <w:rsid w:val="009D6388"/>
    <w:rsid w:val="009D7035"/>
    <w:rsid w:val="009D7A01"/>
    <w:rsid w:val="009D7CE3"/>
    <w:rsid w:val="009E02B5"/>
    <w:rsid w:val="009E14A9"/>
    <w:rsid w:val="009E5172"/>
    <w:rsid w:val="009E6A4C"/>
    <w:rsid w:val="009E6DD8"/>
    <w:rsid w:val="009F0750"/>
    <w:rsid w:val="009F1138"/>
    <w:rsid w:val="009F20E5"/>
    <w:rsid w:val="009F2A4B"/>
    <w:rsid w:val="009F320C"/>
    <w:rsid w:val="009F6788"/>
    <w:rsid w:val="00A0069A"/>
    <w:rsid w:val="00A00B6E"/>
    <w:rsid w:val="00A0352B"/>
    <w:rsid w:val="00A038AE"/>
    <w:rsid w:val="00A03FDE"/>
    <w:rsid w:val="00A054BB"/>
    <w:rsid w:val="00A058A7"/>
    <w:rsid w:val="00A06368"/>
    <w:rsid w:val="00A0710F"/>
    <w:rsid w:val="00A10561"/>
    <w:rsid w:val="00A10895"/>
    <w:rsid w:val="00A12A58"/>
    <w:rsid w:val="00A15993"/>
    <w:rsid w:val="00A15AB3"/>
    <w:rsid w:val="00A165B0"/>
    <w:rsid w:val="00A167B8"/>
    <w:rsid w:val="00A16C68"/>
    <w:rsid w:val="00A16C91"/>
    <w:rsid w:val="00A16DDE"/>
    <w:rsid w:val="00A1747D"/>
    <w:rsid w:val="00A221AC"/>
    <w:rsid w:val="00A224AF"/>
    <w:rsid w:val="00A22A43"/>
    <w:rsid w:val="00A232CB"/>
    <w:rsid w:val="00A23420"/>
    <w:rsid w:val="00A24432"/>
    <w:rsid w:val="00A2747E"/>
    <w:rsid w:val="00A30161"/>
    <w:rsid w:val="00A31BB5"/>
    <w:rsid w:val="00A324EE"/>
    <w:rsid w:val="00A340BB"/>
    <w:rsid w:val="00A350B8"/>
    <w:rsid w:val="00A35AE3"/>
    <w:rsid w:val="00A37828"/>
    <w:rsid w:val="00A37FF2"/>
    <w:rsid w:val="00A402D5"/>
    <w:rsid w:val="00A4075F"/>
    <w:rsid w:val="00A40954"/>
    <w:rsid w:val="00A4247D"/>
    <w:rsid w:val="00A43B4D"/>
    <w:rsid w:val="00A463FD"/>
    <w:rsid w:val="00A47BFC"/>
    <w:rsid w:val="00A47DD1"/>
    <w:rsid w:val="00A50D0B"/>
    <w:rsid w:val="00A50FF5"/>
    <w:rsid w:val="00A50FFF"/>
    <w:rsid w:val="00A5226D"/>
    <w:rsid w:val="00A52C81"/>
    <w:rsid w:val="00A52FD1"/>
    <w:rsid w:val="00A5328E"/>
    <w:rsid w:val="00A5360C"/>
    <w:rsid w:val="00A54463"/>
    <w:rsid w:val="00A549B9"/>
    <w:rsid w:val="00A56BED"/>
    <w:rsid w:val="00A56D03"/>
    <w:rsid w:val="00A57247"/>
    <w:rsid w:val="00A579DB"/>
    <w:rsid w:val="00A61E7A"/>
    <w:rsid w:val="00A6219E"/>
    <w:rsid w:val="00A62756"/>
    <w:rsid w:val="00A62809"/>
    <w:rsid w:val="00A64960"/>
    <w:rsid w:val="00A66CAD"/>
    <w:rsid w:val="00A671A5"/>
    <w:rsid w:val="00A67E5A"/>
    <w:rsid w:val="00A70255"/>
    <w:rsid w:val="00A7098B"/>
    <w:rsid w:val="00A70BE4"/>
    <w:rsid w:val="00A72748"/>
    <w:rsid w:val="00A72995"/>
    <w:rsid w:val="00A733FD"/>
    <w:rsid w:val="00A749AF"/>
    <w:rsid w:val="00A74E9E"/>
    <w:rsid w:val="00A80403"/>
    <w:rsid w:val="00A80E59"/>
    <w:rsid w:val="00A810CE"/>
    <w:rsid w:val="00A8197A"/>
    <w:rsid w:val="00A82EDD"/>
    <w:rsid w:val="00A82F45"/>
    <w:rsid w:val="00A84224"/>
    <w:rsid w:val="00A850F2"/>
    <w:rsid w:val="00A85BFB"/>
    <w:rsid w:val="00A85C2C"/>
    <w:rsid w:val="00A85E47"/>
    <w:rsid w:val="00A8775E"/>
    <w:rsid w:val="00A9016C"/>
    <w:rsid w:val="00A904FD"/>
    <w:rsid w:val="00A91626"/>
    <w:rsid w:val="00A925A1"/>
    <w:rsid w:val="00A92F24"/>
    <w:rsid w:val="00A9308A"/>
    <w:rsid w:val="00A93967"/>
    <w:rsid w:val="00A94C11"/>
    <w:rsid w:val="00A95228"/>
    <w:rsid w:val="00A9552E"/>
    <w:rsid w:val="00A97BE6"/>
    <w:rsid w:val="00AA04DF"/>
    <w:rsid w:val="00AA0DE8"/>
    <w:rsid w:val="00AA145B"/>
    <w:rsid w:val="00AA1C9B"/>
    <w:rsid w:val="00AA1FB8"/>
    <w:rsid w:val="00AA36BE"/>
    <w:rsid w:val="00AA4582"/>
    <w:rsid w:val="00AA49E7"/>
    <w:rsid w:val="00AA4FC3"/>
    <w:rsid w:val="00AA5A45"/>
    <w:rsid w:val="00AA5E86"/>
    <w:rsid w:val="00AB2641"/>
    <w:rsid w:val="00AB281C"/>
    <w:rsid w:val="00AB2894"/>
    <w:rsid w:val="00AB2D0F"/>
    <w:rsid w:val="00AB4685"/>
    <w:rsid w:val="00AB4867"/>
    <w:rsid w:val="00AB4A85"/>
    <w:rsid w:val="00AB4DCB"/>
    <w:rsid w:val="00AB61E8"/>
    <w:rsid w:val="00AB65B0"/>
    <w:rsid w:val="00AB68EC"/>
    <w:rsid w:val="00AC1EE4"/>
    <w:rsid w:val="00AC260A"/>
    <w:rsid w:val="00AC4144"/>
    <w:rsid w:val="00AC4F44"/>
    <w:rsid w:val="00AC50D1"/>
    <w:rsid w:val="00AC5DE5"/>
    <w:rsid w:val="00AC6426"/>
    <w:rsid w:val="00AC688B"/>
    <w:rsid w:val="00AC6C93"/>
    <w:rsid w:val="00AC707C"/>
    <w:rsid w:val="00AD1B42"/>
    <w:rsid w:val="00AD2DC8"/>
    <w:rsid w:val="00AD3291"/>
    <w:rsid w:val="00AD3CFA"/>
    <w:rsid w:val="00AD3F22"/>
    <w:rsid w:val="00AD3F74"/>
    <w:rsid w:val="00AD465D"/>
    <w:rsid w:val="00AD4BFF"/>
    <w:rsid w:val="00AD5EC4"/>
    <w:rsid w:val="00AD68A4"/>
    <w:rsid w:val="00AD6FFD"/>
    <w:rsid w:val="00AD74C2"/>
    <w:rsid w:val="00AD76E1"/>
    <w:rsid w:val="00AD78E5"/>
    <w:rsid w:val="00AD7DA3"/>
    <w:rsid w:val="00AE22C8"/>
    <w:rsid w:val="00AE3B53"/>
    <w:rsid w:val="00AE3D72"/>
    <w:rsid w:val="00AE46AB"/>
    <w:rsid w:val="00AE5477"/>
    <w:rsid w:val="00AE610A"/>
    <w:rsid w:val="00AE6630"/>
    <w:rsid w:val="00AE6761"/>
    <w:rsid w:val="00AE6C2C"/>
    <w:rsid w:val="00AE7ED7"/>
    <w:rsid w:val="00AF1150"/>
    <w:rsid w:val="00AF2124"/>
    <w:rsid w:val="00AF23EA"/>
    <w:rsid w:val="00AF3D3F"/>
    <w:rsid w:val="00AF3E10"/>
    <w:rsid w:val="00AF6D06"/>
    <w:rsid w:val="00B020EA"/>
    <w:rsid w:val="00B04507"/>
    <w:rsid w:val="00B04817"/>
    <w:rsid w:val="00B051BB"/>
    <w:rsid w:val="00B06183"/>
    <w:rsid w:val="00B06221"/>
    <w:rsid w:val="00B066E9"/>
    <w:rsid w:val="00B06863"/>
    <w:rsid w:val="00B079DF"/>
    <w:rsid w:val="00B104A7"/>
    <w:rsid w:val="00B11113"/>
    <w:rsid w:val="00B121EE"/>
    <w:rsid w:val="00B13900"/>
    <w:rsid w:val="00B16295"/>
    <w:rsid w:val="00B17EFA"/>
    <w:rsid w:val="00B20951"/>
    <w:rsid w:val="00B21B77"/>
    <w:rsid w:val="00B22296"/>
    <w:rsid w:val="00B2360C"/>
    <w:rsid w:val="00B2362B"/>
    <w:rsid w:val="00B2593B"/>
    <w:rsid w:val="00B26D93"/>
    <w:rsid w:val="00B272E8"/>
    <w:rsid w:val="00B2781E"/>
    <w:rsid w:val="00B308BC"/>
    <w:rsid w:val="00B31192"/>
    <w:rsid w:val="00B31479"/>
    <w:rsid w:val="00B317AD"/>
    <w:rsid w:val="00B32BA0"/>
    <w:rsid w:val="00B33E71"/>
    <w:rsid w:val="00B34B79"/>
    <w:rsid w:val="00B34E2B"/>
    <w:rsid w:val="00B36957"/>
    <w:rsid w:val="00B41DF4"/>
    <w:rsid w:val="00B42232"/>
    <w:rsid w:val="00B42520"/>
    <w:rsid w:val="00B435B2"/>
    <w:rsid w:val="00B44551"/>
    <w:rsid w:val="00B455F2"/>
    <w:rsid w:val="00B457C5"/>
    <w:rsid w:val="00B45998"/>
    <w:rsid w:val="00B47AA9"/>
    <w:rsid w:val="00B50AAE"/>
    <w:rsid w:val="00B51D92"/>
    <w:rsid w:val="00B526DE"/>
    <w:rsid w:val="00B53617"/>
    <w:rsid w:val="00B53C14"/>
    <w:rsid w:val="00B546A0"/>
    <w:rsid w:val="00B5768C"/>
    <w:rsid w:val="00B6133D"/>
    <w:rsid w:val="00B631AE"/>
    <w:rsid w:val="00B63389"/>
    <w:rsid w:val="00B64198"/>
    <w:rsid w:val="00B6612B"/>
    <w:rsid w:val="00B67A2B"/>
    <w:rsid w:val="00B70298"/>
    <w:rsid w:val="00B70E4D"/>
    <w:rsid w:val="00B7292E"/>
    <w:rsid w:val="00B72ADF"/>
    <w:rsid w:val="00B7313E"/>
    <w:rsid w:val="00B73685"/>
    <w:rsid w:val="00B74BA4"/>
    <w:rsid w:val="00B74CC8"/>
    <w:rsid w:val="00B762A6"/>
    <w:rsid w:val="00B7699D"/>
    <w:rsid w:val="00B77590"/>
    <w:rsid w:val="00B779EF"/>
    <w:rsid w:val="00B806A6"/>
    <w:rsid w:val="00B80FEB"/>
    <w:rsid w:val="00B81CF0"/>
    <w:rsid w:val="00B81F44"/>
    <w:rsid w:val="00B83738"/>
    <w:rsid w:val="00B84B87"/>
    <w:rsid w:val="00B85F83"/>
    <w:rsid w:val="00B86366"/>
    <w:rsid w:val="00B86E1C"/>
    <w:rsid w:val="00B87436"/>
    <w:rsid w:val="00B87783"/>
    <w:rsid w:val="00B87969"/>
    <w:rsid w:val="00B9284F"/>
    <w:rsid w:val="00B94781"/>
    <w:rsid w:val="00B94B14"/>
    <w:rsid w:val="00B96C96"/>
    <w:rsid w:val="00BA08D0"/>
    <w:rsid w:val="00BA190E"/>
    <w:rsid w:val="00BA1B76"/>
    <w:rsid w:val="00BA1EF4"/>
    <w:rsid w:val="00BA3415"/>
    <w:rsid w:val="00BA488E"/>
    <w:rsid w:val="00BA4E0A"/>
    <w:rsid w:val="00BA65D9"/>
    <w:rsid w:val="00BB0E3A"/>
    <w:rsid w:val="00BB1925"/>
    <w:rsid w:val="00BB43EC"/>
    <w:rsid w:val="00BB511A"/>
    <w:rsid w:val="00BB5E30"/>
    <w:rsid w:val="00BB6100"/>
    <w:rsid w:val="00BB7ADE"/>
    <w:rsid w:val="00BC07DC"/>
    <w:rsid w:val="00BC0929"/>
    <w:rsid w:val="00BC1956"/>
    <w:rsid w:val="00BC1B09"/>
    <w:rsid w:val="00BC1F62"/>
    <w:rsid w:val="00BC58AC"/>
    <w:rsid w:val="00BC626D"/>
    <w:rsid w:val="00BC71B7"/>
    <w:rsid w:val="00BC79F0"/>
    <w:rsid w:val="00BD06CB"/>
    <w:rsid w:val="00BD0756"/>
    <w:rsid w:val="00BD0BAF"/>
    <w:rsid w:val="00BD0CBA"/>
    <w:rsid w:val="00BD1488"/>
    <w:rsid w:val="00BD1AA1"/>
    <w:rsid w:val="00BD248B"/>
    <w:rsid w:val="00BD2BB9"/>
    <w:rsid w:val="00BD2EA8"/>
    <w:rsid w:val="00BD3631"/>
    <w:rsid w:val="00BD3DFB"/>
    <w:rsid w:val="00BD469B"/>
    <w:rsid w:val="00BD4C05"/>
    <w:rsid w:val="00BD5219"/>
    <w:rsid w:val="00BD5282"/>
    <w:rsid w:val="00BD533A"/>
    <w:rsid w:val="00BD5983"/>
    <w:rsid w:val="00BD6143"/>
    <w:rsid w:val="00BD62C0"/>
    <w:rsid w:val="00BD714C"/>
    <w:rsid w:val="00BE0ECE"/>
    <w:rsid w:val="00BE5430"/>
    <w:rsid w:val="00BE5934"/>
    <w:rsid w:val="00BF153F"/>
    <w:rsid w:val="00BF22D7"/>
    <w:rsid w:val="00BF43B2"/>
    <w:rsid w:val="00BF5425"/>
    <w:rsid w:val="00BF621C"/>
    <w:rsid w:val="00BF6D80"/>
    <w:rsid w:val="00BF6F63"/>
    <w:rsid w:val="00C01229"/>
    <w:rsid w:val="00C01820"/>
    <w:rsid w:val="00C01D78"/>
    <w:rsid w:val="00C021EC"/>
    <w:rsid w:val="00C024C4"/>
    <w:rsid w:val="00C03159"/>
    <w:rsid w:val="00C03E23"/>
    <w:rsid w:val="00C053A8"/>
    <w:rsid w:val="00C07E66"/>
    <w:rsid w:val="00C107CA"/>
    <w:rsid w:val="00C109A0"/>
    <w:rsid w:val="00C11235"/>
    <w:rsid w:val="00C11DC4"/>
    <w:rsid w:val="00C127D0"/>
    <w:rsid w:val="00C14ED1"/>
    <w:rsid w:val="00C16BCD"/>
    <w:rsid w:val="00C16D32"/>
    <w:rsid w:val="00C16D94"/>
    <w:rsid w:val="00C16F6D"/>
    <w:rsid w:val="00C220B4"/>
    <w:rsid w:val="00C24154"/>
    <w:rsid w:val="00C2655D"/>
    <w:rsid w:val="00C2679A"/>
    <w:rsid w:val="00C27424"/>
    <w:rsid w:val="00C313E6"/>
    <w:rsid w:val="00C32377"/>
    <w:rsid w:val="00C3259C"/>
    <w:rsid w:val="00C33384"/>
    <w:rsid w:val="00C337E2"/>
    <w:rsid w:val="00C33E71"/>
    <w:rsid w:val="00C36AC3"/>
    <w:rsid w:val="00C36D8E"/>
    <w:rsid w:val="00C370F2"/>
    <w:rsid w:val="00C37F55"/>
    <w:rsid w:val="00C4369B"/>
    <w:rsid w:val="00C46004"/>
    <w:rsid w:val="00C46C23"/>
    <w:rsid w:val="00C46C5C"/>
    <w:rsid w:val="00C47E7E"/>
    <w:rsid w:val="00C47F6C"/>
    <w:rsid w:val="00C500B2"/>
    <w:rsid w:val="00C5079D"/>
    <w:rsid w:val="00C513FB"/>
    <w:rsid w:val="00C51772"/>
    <w:rsid w:val="00C522C5"/>
    <w:rsid w:val="00C5329D"/>
    <w:rsid w:val="00C542B2"/>
    <w:rsid w:val="00C55960"/>
    <w:rsid w:val="00C56710"/>
    <w:rsid w:val="00C56E17"/>
    <w:rsid w:val="00C61EFC"/>
    <w:rsid w:val="00C6218A"/>
    <w:rsid w:val="00C62B30"/>
    <w:rsid w:val="00C63EF4"/>
    <w:rsid w:val="00C645C8"/>
    <w:rsid w:val="00C6499F"/>
    <w:rsid w:val="00C64CFC"/>
    <w:rsid w:val="00C655E2"/>
    <w:rsid w:val="00C745CF"/>
    <w:rsid w:val="00C75BD9"/>
    <w:rsid w:val="00C76BCD"/>
    <w:rsid w:val="00C81664"/>
    <w:rsid w:val="00C82466"/>
    <w:rsid w:val="00C82D60"/>
    <w:rsid w:val="00C84EC3"/>
    <w:rsid w:val="00C84ED0"/>
    <w:rsid w:val="00C856D7"/>
    <w:rsid w:val="00C868C6"/>
    <w:rsid w:val="00C9047F"/>
    <w:rsid w:val="00C92002"/>
    <w:rsid w:val="00C929BF"/>
    <w:rsid w:val="00C94002"/>
    <w:rsid w:val="00C952E3"/>
    <w:rsid w:val="00C95603"/>
    <w:rsid w:val="00C95660"/>
    <w:rsid w:val="00C95E7E"/>
    <w:rsid w:val="00C96050"/>
    <w:rsid w:val="00C97C07"/>
    <w:rsid w:val="00CA0239"/>
    <w:rsid w:val="00CA09CF"/>
    <w:rsid w:val="00CA296F"/>
    <w:rsid w:val="00CA2B23"/>
    <w:rsid w:val="00CA3455"/>
    <w:rsid w:val="00CA36B4"/>
    <w:rsid w:val="00CA3A69"/>
    <w:rsid w:val="00CA4DD2"/>
    <w:rsid w:val="00CB131D"/>
    <w:rsid w:val="00CB18C0"/>
    <w:rsid w:val="00CB473F"/>
    <w:rsid w:val="00CB4BCD"/>
    <w:rsid w:val="00CB5941"/>
    <w:rsid w:val="00CB7DEB"/>
    <w:rsid w:val="00CC061D"/>
    <w:rsid w:val="00CC11C9"/>
    <w:rsid w:val="00CC2737"/>
    <w:rsid w:val="00CC3F5A"/>
    <w:rsid w:val="00CC4290"/>
    <w:rsid w:val="00CC42FF"/>
    <w:rsid w:val="00CC61C6"/>
    <w:rsid w:val="00CC7B02"/>
    <w:rsid w:val="00CD1250"/>
    <w:rsid w:val="00CD12FD"/>
    <w:rsid w:val="00CD14C3"/>
    <w:rsid w:val="00CD2197"/>
    <w:rsid w:val="00CD2380"/>
    <w:rsid w:val="00CD43D2"/>
    <w:rsid w:val="00CD5371"/>
    <w:rsid w:val="00CD63BE"/>
    <w:rsid w:val="00CD7026"/>
    <w:rsid w:val="00CE0D68"/>
    <w:rsid w:val="00CE29DF"/>
    <w:rsid w:val="00CE2B18"/>
    <w:rsid w:val="00CE2EEF"/>
    <w:rsid w:val="00CE4A5F"/>
    <w:rsid w:val="00CE71CE"/>
    <w:rsid w:val="00CF4250"/>
    <w:rsid w:val="00CF7FCF"/>
    <w:rsid w:val="00D0127C"/>
    <w:rsid w:val="00D028A4"/>
    <w:rsid w:val="00D02F48"/>
    <w:rsid w:val="00D02F9D"/>
    <w:rsid w:val="00D051DC"/>
    <w:rsid w:val="00D105E5"/>
    <w:rsid w:val="00D121E2"/>
    <w:rsid w:val="00D122A3"/>
    <w:rsid w:val="00D12A23"/>
    <w:rsid w:val="00D14B2E"/>
    <w:rsid w:val="00D16054"/>
    <w:rsid w:val="00D164DE"/>
    <w:rsid w:val="00D17510"/>
    <w:rsid w:val="00D17904"/>
    <w:rsid w:val="00D17C8D"/>
    <w:rsid w:val="00D208EF"/>
    <w:rsid w:val="00D21CB0"/>
    <w:rsid w:val="00D22F96"/>
    <w:rsid w:val="00D24288"/>
    <w:rsid w:val="00D25B9D"/>
    <w:rsid w:val="00D262E4"/>
    <w:rsid w:val="00D2663D"/>
    <w:rsid w:val="00D27B65"/>
    <w:rsid w:val="00D312C5"/>
    <w:rsid w:val="00D32E0B"/>
    <w:rsid w:val="00D32ECB"/>
    <w:rsid w:val="00D35B88"/>
    <w:rsid w:val="00D378BD"/>
    <w:rsid w:val="00D40045"/>
    <w:rsid w:val="00D414C2"/>
    <w:rsid w:val="00D4165F"/>
    <w:rsid w:val="00D41A1D"/>
    <w:rsid w:val="00D42C36"/>
    <w:rsid w:val="00D42C54"/>
    <w:rsid w:val="00D432CE"/>
    <w:rsid w:val="00D43AD1"/>
    <w:rsid w:val="00D447DF"/>
    <w:rsid w:val="00D4659C"/>
    <w:rsid w:val="00D46BA9"/>
    <w:rsid w:val="00D504B3"/>
    <w:rsid w:val="00D507B2"/>
    <w:rsid w:val="00D522E9"/>
    <w:rsid w:val="00D529FE"/>
    <w:rsid w:val="00D5334C"/>
    <w:rsid w:val="00D53D51"/>
    <w:rsid w:val="00D5468F"/>
    <w:rsid w:val="00D54DD9"/>
    <w:rsid w:val="00D55DDF"/>
    <w:rsid w:val="00D56075"/>
    <w:rsid w:val="00D56C3A"/>
    <w:rsid w:val="00D61A39"/>
    <w:rsid w:val="00D62C43"/>
    <w:rsid w:val="00D63CEA"/>
    <w:rsid w:val="00D6455C"/>
    <w:rsid w:val="00D65789"/>
    <w:rsid w:val="00D67309"/>
    <w:rsid w:val="00D675F0"/>
    <w:rsid w:val="00D734F3"/>
    <w:rsid w:val="00D73813"/>
    <w:rsid w:val="00D73A8B"/>
    <w:rsid w:val="00D74499"/>
    <w:rsid w:val="00D747E9"/>
    <w:rsid w:val="00D751BF"/>
    <w:rsid w:val="00D81AC4"/>
    <w:rsid w:val="00D82639"/>
    <w:rsid w:val="00D82E7B"/>
    <w:rsid w:val="00D83751"/>
    <w:rsid w:val="00D85122"/>
    <w:rsid w:val="00D85647"/>
    <w:rsid w:val="00D857F1"/>
    <w:rsid w:val="00D85C56"/>
    <w:rsid w:val="00D8689B"/>
    <w:rsid w:val="00D86EEB"/>
    <w:rsid w:val="00D87295"/>
    <w:rsid w:val="00D90A29"/>
    <w:rsid w:val="00D913D5"/>
    <w:rsid w:val="00D91F69"/>
    <w:rsid w:val="00D92729"/>
    <w:rsid w:val="00D93F12"/>
    <w:rsid w:val="00D94AB9"/>
    <w:rsid w:val="00D96C97"/>
    <w:rsid w:val="00D972A6"/>
    <w:rsid w:val="00D972AB"/>
    <w:rsid w:val="00D97926"/>
    <w:rsid w:val="00D97EAA"/>
    <w:rsid w:val="00DA1B1D"/>
    <w:rsid w:val="00DA5915"/>
    <w:rsid w:val="00DA60B2"/>
    <w:rsid w:val="00DA6C87"/>
    <w:rsid w:val="00DA6E2B"/>
    <w:rsid w:val="00DB04AF"/>
    <w:rsid w:val="00DB074D"/>
    <w:rsid w:val="00DB1DFD"/>
    <w:rsid w:val="00DB1E5E"/>
    <w:rsid w:val="00DB2B8E"/>
    <w:rsid w:val="00DB4EF7"/>
    <w:rsid w:val="00DB5006"/>
    <w:rsid w:val="00DB5C12"/>
    <w:rsid w:val="00DB67D2"/>
    <w:rsid w:val="00DB70EA"/>
    <w:rsid w:val="00DB7104"/>
    <w:rsid w:val="00DB73B4"/>
    <w:rsid w:val="00DC1FC5"/>
    <w:rsid w:val="00DC2925"/>
    <w:rsid w:val="00DC2CF6"/>
    <w:rsid w:val="00DC3D2E"/>
    <w:rsid w:val="00DC4B2C"/>
    <w:rsid w:val="00DC55BD"/>
    <w:rsid w:val="00DC649E"/>
    <w:rsid w:val="00DC74F6"/>
    <w:rsid w:val="00DD05E6"/>
    <w:rsid w:val="00DD13F9"/>
    <w:rsid w:val="00DD2A73"/>
    <w:rsid w:val="00DD3C6F"/>
    <w:rsid w:val="00DD4467"/>
    <w:rsid w:val="00DD451E"/>
    <w:rsid w:val="00DD48E9"/>
    <w:rsid w:val="00DD4FBF"/>
    <w:rsid w:val="00DD6F82"/>
    <w:rsid w:val="00DD7912"/>
    <w:rsid w:val="00DD7E2D"/>
    <w:rsid w:val="00DE03A2"/>
    <w:rsid w:val="00DE18AC"/>
    <w:rsid w:val="00DE1CAE"/>
    <w:rsid w:val="00DE1DBB"/>
    <w:rsid w:val="00DE25A2"/>
    <w:rsid w:val="00DE3AA7"/>
    <w:rsid w:val="00DE549B"/>
    <w:rsid w:val="00DF0A04"/>
    <w:rsid w:val="00DF57CD"/>
    <w:rsid w:val="00DF5935"/>
    <w:rsid w:val="00DF5B0E"/>
    <w:rsid w:val="00DF5E6D"/>
    <w:rsid w:val="00DF7150"/>
    <w:rsid w:val="00DF7579"/>
    <w:rsid w:val="00DF7970"/>
    <w:rsid w:val="00E00423"/>
    <w:rsid w:val="00E00B97"/>
    <w:rsid w:val="00E00E96"/>
    <w:rsid w:val="00E02AD5"/>
    <w:rsid w:val="00E07026"/>
    <w:rsid w:val="00E07425"/>
    <w:rsid w:val="00E1090B"/>
    <w:rsid w:val="00E1334D"/>
    <w:rsid w:val="00E1340E"/>
    <w:rsid w:val="00E13A8A"/>
    <w:rsid w:val="00E14A4D"/>
    <w:rsid w:val="00E14A96"/>
    <w:rsid w:val="00E171E4"/>
    <w:rsid w:val="00E17547"/>
    <w:rsid w:val="00E17A56"/>
    <w:rsid w:val="00E2146B"/>
    <w:rsid w:val="00E233B0"/>
    <w:rsid w:val="00E255B6"/>
    <w:rsid w:val="00E26497"/>
    <w:rsid w:val="00E273B2"/>
    <w:rsid w:val="00E27442"/>
    <w:rsid w:val="00E27909"/>
    <w:rsid w:val="00E3152C"/>
    <w:rsid w:val="00E31782"/>
    <w:rsid w:val="00E338C4"/>
    <w:rsid w:val="00E34A6D"/>
    <w:rsid w:val="00E3670D"/>
    <w:rsid w:val="00E37F37"/>
    <w:rsid w:val="00E42AE6"/>
    <w:rsid w:val="00E42F5B"/>
    <w:rsid w:val="00E43570"/>
    <w:rsid w:val="00E4435C"/>
    <w:rsid w:val="00E47D3E"/>
    <w:rsid w:val="00E5134B"/>
    <w:rsid w:val="00E513A9"/>
    <w:rsid w:val="00E51AC6"/>
    <w:rsid w:val="00E52C39"/>
    <w:rsid w:val="00E53A08"/>
    <w:rsid w:val="00E563B8"/>
    <w:rsid w:val="00E57F8F"/>
    <w:rsid w:val="00E600A3"/>
    <w:rsid w:val="00E6105B"/>
    <w:rsid w:val="00E62442"/>
    <w:rsid w:val="00E6287D"/>
    <w:rsid w:val="00E62A5E"/>
    <w:rsid w:val="00E64406"/>
    <w:rsid w:val="00E64E71"/>
    <w:rsid w:val="00E66BEB"/>
    <w:rsid w:val="00E703A9"/>
    <w:rsid w:val="00E70F22"/>
    <w:rsid w:val="00E719D5"/>
    <w:rsid w:val="00E72B01"/>
    <w:rsid w:val="00E72D7E"/>
    <w:rsid w:val="00E73361"/>
    <w:rsid w:val="00E75B56"/>
    <w:rsid w:val="00E75FA6"/>
    <w:rsid w:val="00E767B4"/>
    <w:rsid w:val="00E76F72"/>
    <w:rsid w:val="00E804B3"/>
    <w:rsid w:val="00E811FE"/>
    <w:rsid w:val="00E815D4"/>
    <w:rsid w:val="00E81DB0"/>
    <w:rsid w:val="00E82018"/>
    <w:rsid w:val="00E82663"/>
    <w:rsid w:val="00E83700"/>
    <w:rsid w:val="00E83F0B"/>
    <w:rsid w:val="00E84BF2"/>
    <w:rsid w:val="00E85A41"/>
    <w:rsid w:val="00E9194B"/>
    <w:rsid w:val="00E91E07"/>
    <w:rsid w:val="00E92373"/>
    <w:rsid w:val="00E929B5"/>
    <w:rsid w:val="00E92AB5"/>
    <w:rsid w:val="00E974FC"/>
    <w:rsid w:val="00E9767D"/>
    <w:rsid w:val="00EA1C31"/>
    <w:rsid w:val="00EA1F5D"/>
    <w:rsid w:val="00EA2866"/>
    <w:rsid w:val="00EA3411"/>
    <w:rsid w:val="00EA3449"/>
    <w:rsid w:val="00EA3E50"/>
    <w:rsid w:val="00EA4BF9"/>
    <w:rsid w:val="00EB1943"/>
    <w:rsid w:val="00EB320D"/>
    <w:rsid w:val="00EB35AB"/>
    <w:rsid w:val="00EB431A"/>
    <w:rsid w:val="00EB48C5"/>
    <w:rsid w:val="00EB4C39"/>
    <w:rsid w:val="00EB4C7E"/>
    <w:rsid w:val="00EB5CBD"/>
    <w:rsid w:val="00EB6436"/>
    <w:rsid w:val="00EC0BB0"/>
    <w:rsid w:val="00EC1C6C"/>
    <w:rsid w:val="00EC2939"/>
    <w:rsid w:val="00EC42CE"/>
    <w:rsid w:val="00EC50A7"/>
    <w:rsid w:val="00EC52D3"/>
    <w:rsid w:val="00EC58EA"/>
    <w:rsid w:val="00EC6225"/>
    <w:rsid w:val="00EC700E"/>
    <w:rsid w:val="00ED0465"/>
    <w:rsid w:val="00ED060D"/>
    <w:rsid w:val="00ED0729"/>
    <w:rsid w:val="00ED082A"/>
    <w:rsid w:val="00ED1EF1"/>
    <w:rsid w:val="00ED257D"/>
    <w:rsid w:val="00ED2A13"/>
    <w:rsid w:val="00ED2C2A"/>
    <w:rsid w:val="00ED2F1B"/>
    <w:rsid w:val="00ED3548"/>
    <w:rsid w:val="00ED49C7"/>
    <w:rsid w:val="00ED54DC"/>
    <w:rsid w:val="00ED5D38"/>
    <w:rsid w:val="00ED5EEB"/>
    <w:rsid w:val="00ED63F8"/>
    <w:rsid w:val="00ED72B0"/>
    <w:rsid w:val="00ED7948"/>
    <w:rsid w:val="00EE2D79"/>
    <w:rsid w:val="00EE4069"/>
    <w:rsid w:val="00EE5737"/>
    <w:rsid w:val="00EE62CD"/>
    <w:rsid w:val="00EE66C1"/>
    <w:rsid w:val="00EE72CA"/>
    <w:rsid w:val="00EE74B7"/>
    <w:rsid w:val="00EE76D1"/>
    <w:rsid w:val="00EE7A3F"/>
    <w:rsid w:val="00EE7BF4"/>
    <w:rsid w:val="00EF1FF6"/>
    <w:rsid w:val="00EF3184"/>
    <w:rsid w:val="00EF67FF"/>
    <w:rsid w:val="00EF6A34"/>
    <w:rsid w:val="00EF72E4"/>
    <w:rsid w:val="00F0157C"/>
    <w:rsid w:val="00F01E84"/>
    <w:rsid w:val="00F0246E"/>
    <w:rsid w:val="00F0632B"/>
    <w:rsid w:val="00F063DF"/>
    <w:rsid w:val="00F06CA6"/>
    <w:rsid w:val="00F07AEC"/>
    <w:rsid w:val="00F07C63"/>
    <w:rsid w:val="00F07F90"/>
    <w:rsid w:val="00F10C83"/>
    <w:rsid w:val="00F11A12"/>
    <w:rsid w:val="00F123C9"/>
    <w:rsid w:val="00F12BBA"/>
    <w:rsid w:val="00F14AD2"/>
    <w:rsid w:val="00F15B3A"/>
    <w:rsid w:val="00F15FFD"/>
    <w:rsid w:val="00F168DB"/>
    <w:rsid w:val="00F20EA6"/>
    <w:rsid w:val="00F22461"/>
    <w:rsid w:val="00F2246E"/>
    <w:rsid w:val="00F2333C"/>
    <w:rsid w:val="00F234D9"/>
    <w:rsid w:val="00F23F8F"/>
    <w:rsid w:val="00F2580C"/>
    <w:rsid w:val="00F27C28"/>
    <w:rsid w:val="00F32922"/>
    <w:rsid w:val="00F33E12"/>
    <w:rsid w:val="00F345F8"/>
    <w:rsid w:val="00F35B2D"/>
    <w:rsid w:val="00F363A3"/>
    <w:rsid w:val="00F36951"/>
    <w:rsid w:val="00F374C9"/>
    <w:rsid w:val="00F40061"/>
    <w:rsid w:val="00F419AD"/>
    <w:rsid w:val="00F42D75"/>
    <w:rsid w:val="00F432D9"/>
    <w:rsid w:val="00F459FC"/>
    <w:rsid w:val="00F46560"/>
    <w:rsid w:val="00F4720C"/>
    <w:rsid w:val="00F479A4"/>
    <w:rsid w:val="00F502A2"/>
    <w:rsid w:val="00F50656"/>
    <w:rsid w:val="00F508C4"/>
    <w:rsid w:val="00F50A33"/>
    <w:rsid w:val="00F51699"/>
    <w:rsid w:val="00F52BF5"/>
    <w:rsid w:val="00F52EE1"/>
    <w:rsid w:val="00F53728"/>
    <w:rsid w:val="00F53D0B"/>
    <w:rsid w:val="00F54975"/>
    <w:rsid w:val="00F54AB3"/>
    <w:rsid w:val="00F557F3"/>
    <w:rsid w:val="00F57065"/>
    <w:rsid w:val="00F57402"/>
    <w:rsid w:val="00F577B1"/>
    <w:rsid w:val="00F6439D"/>
    <w:rsid w:val="00F65A2F"/>
    <w:rsid w:val="00F6788F"/>
    <w:rsid w:val="00F71555"/>
    <w:rsid w:val="00F717DA"/>
    <w:rsid w:val="00F71956"/>
    <w:rsid w:val="00F71C14"/>
    <w:rsid w:val="00F71C1E"/>
    <w:rsid w:val="00F71C2B"/>
    <w:rsid w:val="00F73A6E"/>
    <w:rsid w:val="00F75821"/>
    <w:rsid w:val="00F75BFB"/>
    <w:rsid w:val="00F77053"/>
    <w:rsid w:val="00F77EF0"/>
    <w:rsid w:val="00F8011C"/>
    <w:rsid w:val="00F8028C"/>
    <w:rsid w:val="00F80E8B"/>
    <w:rsid w:val="00F814C2"/>
    <w:rsid w:val="00F81E3D"/>
    <w:rsid w:val="00F82118"/>
    <w:rsid w:val="00F857F3"/>
    <w:rsid w:val="00F87402"/>
    <w:rsid w:val="00F9100F"/>
    <w:rsid w:val="00F91651"/>
    <w:rsid w:val="00F91B8C"/>
    <w:rsid w:val="00F9260E"/>
    <w:rsid w:val="00F931EF"/>
    <w:rsid w:val="00F936CE"/>
    <w:rsid w:val="00F9377D"/>
    <w:rsid w:val="00F94FFA"/>
    <w:rsid w:val="00F96AC1"/>
    <w:rsid w:val="00F96B4E"/>
    <w:rsid w:val="00F97A79"/>
    <w:rsid w:val="00F97A96"/>
    <w:rsid w:val="00FA05EE"/>
    <w:rsid w:val="00FA1B49"/>
    <w:rsid w:val="00FA3046"/>
    <w:rsid w:val="00FA3C71"/>
    <w:rsid w:val="00FA4059"/>
    <w:rsid w:val="00FA6C6D"/>
    <w:rsid w:val="00FA72A2"/>
    <w:rsid w:val="00FB0283"/>
    <w:rsid w:val="00FB0625"/>
    <w:rsid w:val="00FB1727"/>
    <w:rsid w:val="00FB2027"/>
    <w:rsid w:val="00FB250B"/>
    <w:rsid w:val="00FB311A"/>
    <w:rsid w:val="00FB4FF6"/>
    <w:rsid w:val="00FB6828"/>
    <w:rsid w:val="00FB78E0"/>
    <w:rsid w:val="00FB7DEB"/>
    <w:rsid w:val="00FC0471"/>
    <w:rsid w:val="00FC1B62"/>
    <w:rsid w:val="00FC2781"/>
    <w:rsid w:val="00FC2A9C"/>
    <w:rsid w:val="00FC33BF"/>
    <w:rsid w:val="00FC3634"/>
    <w:rsid w:val="00FC40D6"/>
    <w:rsid w:val="00FC4467"/>
    <w:rsid w:val="00FC5320"/>
    <w:rsid w:val="00FC5C4D"/>
    <w:rsid w:val="00FC6533"/>
    <w:rsid w:val="00FC7A30"/>
    <w:rsid w:val="00FD0389"/>
    <w:rsid w:val="00FD0D7E"/>
    <w:rsid w:val="00FD206E"/>
    <w:rsid w:val="00FD4DBA"/>
    <w:rsid w:val="00FD4E14"/>
    <w:rsid w:val="00FD71C1"/>
    <w:rsid w:val="00FD764F"/>
    <w:rsid w:val="00FD7C60"/>
    <w:rsid w:val="00FE10EE"/>
    <w:rsid w:val="00FE1C80"/>
    <w:rsid w:val="00FE225D"/>
    <w:rsid w:val="00FE6A54"/>
    <w:rsid w:val="00FE6DE0"/>
    <w:rsid w:val="00FE7A39"/>
    <w:rsid w:val="00FF28A4"/>
    <w:rsid w:val="00FF42BD"/>
    <w:rsid w:val="00FF447B"/>
    <w:rsid w:val="00FF4679"/>
    <w:rsid w:val="00FF48EE"/>
    <w:rsid w:val="00FF5E8B"/>
    <w:rsid w:val="00FF71CE"/>
    <w:rsid w:val="00FF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v:textbox style="layout-flow:vertical;mso-layout-flow-alt:bottom-to-top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2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32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b/>
      <w:sz w:val="24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Quien">
    <w:name w:val="Quien"/>
    <w:basedOn w:val="Normal"/>
  </w:style>
  <w:style w:type="paragraph" w:styleId="Sangradetextonormal">
    <w:name w:val="Body Text Indent"/>
    <w:basedOn w:val="Normal"/>
    <w:pPr>
      <w:spacing w:line="360" w:lineRule="auto"/>
      <w:ind w:firstLine="3119"/>
      <w:jc w:val="both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pPr>
      <w:jc w:val="center"/>
    </w:pPr>
    <w:rPr>
      <w:sz w:val="16"/>
    </w:rPr>
  </w:style>
  <w:style w:type="character" w:styleId="Hipervnculo">
    <w:name w:val="Hyperlink"/>
    <w:rsid w:val="00023EE9"/>
    <w:rPr>
      <w:color w:val="0000FF"/>
      <w:u w:val="single"/>
    </w:rPr>
  </w:style>
  <w:style w:type="paragraph" w:styleId="Textosinformato">
    <w:name w:val="Plain Text"/>
    <w:basedOn w:val="Normal"/>
    <w:link w:val="TextosinformatoCar"/>
    <w:rsid w:val="0086326B"/>
    <w:rPr>
      <w:rFonts w:ascii="Courier New" w:hAnsi="Courier New" w:cs="Courier New"/>
      <w:sz w:val="20"/>
    </w:rPr>
  </w:style>
  <w:style w:type="paragraph" w:customStyle="1" w:styleId="especificacinetap2000">
    <w:name w:val="especificacinetap2000"/>
    <w:basedOn w:val="Normal"/>
    <w:rsid w:val="000F1316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s-ES"/>
    </w:rPr>
  </w:style>
  <w:style w:type="paragraph" w:customStyle="1" w:styleId="EspecificacinETAP20000">
    <w:name w:val="Especificación ETAP 2000"/>
    <w:basedOn w:val="Normal"/>
    <w:rsid w:val="00F52BF5"/>
    <w:pPr>
      <w:tabs>
        <w:tab w:val="left" w:pos="-720"/>
      </w:tabs>
      <w:suppressAutoHyphens/>
      <w:spacing w:before="80"/>
      <w:jc w:val="both"/>
    </w:pPr>
    <w:rPr>
      <w:spacing w:val="-3"/>
    </w:rPr>
  </w:style>
  <w:style w:type="paragraph" w:styleId="Textodeglobo">
    <w:name w:val="Balloon Text"/>
    <w:basedOn w:val="Normal"/>
    <w:link w:val="TextodegloboCar"/>
    <w:rsid w:val="004F04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4F0469"/>
    <w:rPr>
      <w:rFonts w:ascii="Tahoma" w:hAnsi="Tahoma" w:cs="Tahoma"/>
      <w:sz w:val="16"/>
      <w:szCs w:val="16"/>
      <w:lang w:val="es-ES_tradnl" w:eastAsia="es-ES"/>
    </w:rPr>
  </w:style>
  <w:style w:type="character" w:customStyle="1" w:styleId="PiedepginaCar">
    <w:name w:val="Pie de página Car"/>
    <w:link w:val="Piedepgina"/>
    <w:uiPriority w:val="99"/>
    <w:rsid w:val="00132D5C"/>
    <w:rPr>
      <w:rFonts w:ascii="Arial" w:hAnsi="Arial"/>
      <w:sz w:val="22"/>
      <w:lang w:val="es-ES_tradnl" w:eastAsia="es-ES"/>
    </w:rPr>
  </w:style>
  <w:style w:type="character" w:customStyle="1" w:styleId="TextosinformatoCar">
    <w:name w:val="Texto sin formato Car"/>
    <w:link w:val="Textosinformato"/>
    <w:rsid w:val="0043431D"/>
    <w:rPr>
      <w:rFonts w:ascii="Courier New" w:hAnsi="Courier New" w:cs="Courier New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2653E8"/>
    <w:pPr>
      <w:ind w:left="720"/>
      <w:contextualSpacing/>
    </w:pPr>
  </w:style>
  <w:style w:type="table" w:styleId="Tablaconcuadrcula">
    <w:name w:val="Table Grid"/>
    <w:basedOn w:val="Tablanormal"/>
    <w:rsid w:val="00D738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52380">
          <w:blockQuote w:val="1"/>
          <w:marLeft w:val="75"/>
          <w:marRight w:val="0"/>
          <w:marTop w:val="100"/>
          <w:marBottom w:val="100"/>
          <w:divBdr>
            <w:top w:val="none" w:sz="0" w:space="0" w:color="auto"/>
            <w:left w:val="single" w:sz="12" w:space="4" w:color="000080"/>
            <w:bottom w:val="none" w:sz="0" w:space="0" w:color="auto"/>
            <w:right w:val="none" w:sz="0" w:space="0" w:color="auto"/>
          </w:divBdr>
          <w:divsChild>
            <w:div w:id="122409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69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74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7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lantillas\Pase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8B0995-E086-4875-ADA5-C30A7A4A57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Pase.dot</Template>
  <TotalTime>40</TotalTime>
  <Pages>1</Pages>
  <Words>106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Manager>Manager</Manager>
  <Company>Company</Company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Javi</dc:creator>
  <cp:keywords>Keywords</cp:keywords>
  <cp:lastModifiedBy>Javi</cp:lastModifiedBy>
  <cp:revision>15</cp:revision>
  <cp:lastPrinted>2017-02-21T13:09:00Z</cp:lastPrinted>
  <dcterms:created xsi:type="dcterms:W3CDTF">2017-05-31T01:42:00Z</dcterms:created>
  <dcterms:modified xsi:type="dcterms:W3CDTF">2017-06-01T11:58:00Z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5" name="PJustificacion">
    <vt:lpwstr> </vt:lpwstr>
  </property>
  <property fmtid="{D5CDD505-2E9C-101B-9397-08002B2CF9AE}" pid="6" name="PFecha">
    <vt:lpwstr>02 de agosto de 2018.</vt:lpwstr>
  </property>
  <property fmtid="{D5CDD505-2E9C-101B-9397-08002B2CF9AE}" pid="7" name="PDependencia">
    <vt:lpwstr>Fiscalia Nacional en lo Criminal y Correccional Nro 1</vt:lpwstr>
  </property>
  <property fmtid="{D5CDD505-2E9C-101B-9397-08002B2CF9AE}" pid="8" name="PMontoSolicitado">
    <vt:lpwstr>$ 11.000,00</vt:lpwstr>
  </property>
</Properties>
</file>