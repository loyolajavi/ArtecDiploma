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D10608" w:rsidRDefault="00233B61" w:rsidP="00183297">
      <w:pPr>
        <w:spacing w:before="100" w:before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Dependencia1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 xml:space="preserve">, a efectos de adquirir </w:t>
      </w:r>
      <w:r w:rsidR="004220D4" w:rsidRPr="004220D4">
        <w:rPr>
          <w:rFonts w:cs="Arial"/>
          <w:szCs w:val="22"/>
        </w:rPr>
        <w:t>lo expuesto a continuación:</w:t>
      </w:r>
      <w:bookmarkStart w:id="0" w:name="_GoBack"/>
      <w:bookmarkEnd w:id="0"/>
    </w:p>
    <w:tbl>
      <w:tblPr>
        <w:tblStyle w:val="Tablaconcuadrcula"/>
        <w:tblW w:w="0" w:type="auto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2"/>
      </w:tblGrid>
      <w:tr w:rsidR="00856142" w:rsidTr="00183297">
        <w:tc>
          <w:tcPr>
            <w:tcW w:w="3252" w:type="dxa"/>
          </w:tcPr>
          <w:p w:rsidR="00856142" w:rsidRPr="008C27A6" w:rsidRDefault="00856142" w:rsidP="00183297">
            <w:pPr>
              <w:pStyle w:val="Sinespaciado"/>
            </w:pPr>
          </w:p>
        </w:tc>
      </w:tr>
    </w:tbl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74" w:rsidRDefault="00904774">
      <w:r>
        <w:separator/>
      </w:r>
    </w:p>
  </w:endnote>
  <w:endnote w:type="continuationSeparator" w:id="0">
    <w:p w:rsidR="00904774" w:rsidRDefault="0090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83297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74" w:rsidRDefault="00904774">
      <w:r>
        <w:separator/>
      </w:r>
    </w:p>
  </w:footnote>
  <w:footnote w:type="continuationSeparator" w:id="0">
    <w:p w:rsidR="00904774" w:rsidRDefault="00904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3F26748"/>
    <w:multiLevelType w:val="hybridMultilevel"/>
    <w:tmpl w:val="7E7E3DD0"/>
    <w:lvl w:ilvl="0" w:tplc="7016759C">
      <w:start w:val="4"/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5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5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566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225E"/>
    <w:rsid w:val="00183297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1BC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96E7D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20D4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8C5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446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622B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A5E90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142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7A6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4774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E789A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3ADB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52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0608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368D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83297"/>
    <w:rPr>
      <w:rFonts w:ascii="Arial" w:hAnsi="Arial"/>
      <w:sz w:val="22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83297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8F5F7-1188-4677-A2DE-FE600184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66</TotalTime>
  <Pages>1</Pages>
  <Words>113</Words>
  <Characters>562</Characters>
  <Application>Microsoft Office Word</Application>
  <DocSecurity>0</DocSecurity>
  <Lines>20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24</cp:revision>
  <cp:lastPrinted>2017-02-21T13:09:00Z</cp:lastPrinted>
  <dcterms:created xsi:type="dcterms:W3CDTF">2017-05-31T01:42:00Z</dcterms:created>
  <dcterms:modified xsi:type="dcterms:W3CDTF">2018-12-19T00:59:00Z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Cantidad">
    <vt:i4>0</vt:i4>
  </property>
  <property fmtid="{D5CDD505-2E9C-101B-9397-08002B2CF9AE}" pid="6" name="PBien">
    <vt:lpwstr>Bien1</vt:lpwstr>
  </property>
</Properties>
</file>